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2143E" w14:textId="77777777" w:rsidR="009B36B0" w:rsidRPr="00CE1755" w:rsidRDefault="00CE1755" w:rsidP="00CE175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1.0 </w:t>
      </w:r>
      <w:r w:rsidR="009B36B0" w:rsidRPr="00CE1755">
        <w:rPr>
          <w:rFonts w:ascii="Arial" w:hAnsi="Arial" w:cs="Arial"/>
          <w:b/>
          <w:sz w:val="22"/>
          <w:szCs w:val="22"/>
        </w:rPr>
        <w:t>FORM</w:t>
      </w:r>
      <w:r w:rsidR="007308C8">
        <w:rPr>
          <w:rFonts w:ascii="Arial" w:hAnsi="Arial" w:cs="Arial"/>
          <w:b/>
          <w:sz w:val="22"/>
          <w:szCs w:val="22"/>
        </w:rPr>
        <w:tab/>
      </w:r>
      <w:r w:rsidR="007308C8">
        <w:rPr>
          <w:rFonts w:ascii="Arial" w:hAnsi="Arial" w:cs="Arial"/>
          <w:b/>
          <w:sz w:val="22"/>
          <w:szCs w:val="22"/>
        </w:rPr>
        <w:tab/>
      </w:r>
      <w:r w:rsidR="007308C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7308C8">
        <w:rPr>
          <w:rFonts w:ascii="Arial" w:hAnsi="Arial" w:cs="Arial"/>
          <w:b/>
          <w:sz w:val="22"/>
          <w:szCs w:val="22"/>
        </w:rPr>
        <w:tab/>
        <w:t xml:space="preserve">  </w:t>
      </w:r>
      <w:r w:rsidR="007308C8">
        <w:rPr>
          <w:rFonts w:ascii="Arial" w:hAnsi="Arial" w:cs="Arial"/>
          <w:b/>
          <w:sz w:val="22"/>
          <w:szCs w:val="22"/>
        </w:rPr>
        <w:tab/>
      </w:r>
      <w:r w:rsidR="007308C8">
        <w:rPr>
          <w:rFonts w:ascii="Arial" w:hAnsi="Arial" w:cs="Arial"/>
          <w:b/>
          <w:sz w:val="22"/>
          <w:szCs w:val="22"/>
        </w:rPr>
        <w:tab/>
        <w:t>Send to: QRTP.Security@IQVIA.com</w:t>
      </w:r>
    </w:p>
    <w:p w14:paraId="1F1F5F73" w14:textId="77777777" w:rsidR="00FB16EB" w:rsidRDefault="00FB16EB" w:rsidP="00FB16EB">
      <w:pPr>
        <w:ind w:left="540"/>
        <w:rPr>
          <w:rFonts w:ascii="Arial" w:hAnsi="Arial" w:cs="Arial"/>
          <w:b/>
          <w:sz w:val="22"/>
          <w:szCs w:val="22"/>
        </w:rPr>
      </w:pPr>
    </w:p>
    <w:p w14:paraId="119D78DA" w14:textId="2F106D81" w:rsidR="00B934F9" w:rsidRPr="0040178F" w:rsidRDefault="001E1521" w:rsidP="00B934F9">
      <w:pPr>
        <w:ind w:right="-990"/>
        <w:rPr>
          <w:rFonts w:ascii="Arial" w:hAnsi="Arial" w:cs="Arial"/>
          <w:sz w:val="22"/>
          <w:szCs w:val="22"/>
        </w:rPr>
      </w:pPr>
      <w:r w:rsidRPr="0040178F">
        <w:rPr>
          <w:rFonts w:ascii="Arial" w:hAnsi="Arial" w:cs="Arial"/>
          <w:sz w:val="22"/>
          <w:szCs w:val="22"/>
        </w:rPr>
        <w:t>Employee ID #_____</w:t>
      </w:r>
      <w:r w:rsidR="0040178F" w:rsidRPr="0040178F">
        <w:rPr>
          <w:rFonts w:ascii="Arial" w:hAnsi="Arial" w:cs="Arial"/>
          <w:sz w:val="22"/>
          <w:szCs w:val="22"/>
        </w:rPr>
        <w:t>1097712</w:t>
      </w:r>
      <w:r w:rsidRPr="0040178F">
        <w:rPr>
          <w:rFonts w:ascii="Arial" w:hAnsi="Arial" w:cs="Arial"/>
          <w:sz w:val="22"/>
          <w:szCs w:val="22"/>
        </w:rPr>
        <w:t>_____________________</w:t>
      </w:r>
      <w:r w:rsidR="00B934F9" w:rsidRPr="0040178F">
        <w:rPr>
          <w:rFonts w:ascii="Arial" w:hAnsi="Arial" w:cs="Arial"/>
          <w:sz w:val="22"/>
          <w:szCs w:val="22"/>
        </w:rPr>
        <w:t xml:space="preserve">       Hire Date __</w:t>
      </w:r>
      <w:r w:rsidR="0040178F" w:rsidRPr="0040178F">
        <w:rPr>
          <w:rFonts w:ascii="Arial" w:hAnsi="Arial" w:cs="Arial"/>
          <w:sz w:val="22"/>
          <w:szCs w:val="22"/>
        </w:rPr>
        <w:t>16</w:t>
      </w:r>
      <w:r w:rsidR="00B934F9" w:rsidRPr="0040178F">
        <w:rPr>
          <w:rFonts w:ascii="Arial" w:hAnsi="Arial" w:cs="Arial"/>
          <w:sz w:val="22"/>
          <w:szCs w:val="22"/>
        </w:rPr>
        <w:t>__/_</w:t>
      </w:r>
      <w:r w:rsidR="0040178F" w:rsidRPr="0040178F">
        <w:rPr>
          <w:rFonts w:ascii="Arial" w:hAnsi="Arial" w:cs="Arial"/>
          <w:sz w:val="22"/>
          <w:szCs w:val="22"/>
          <w:u w:val="single"/>
        </w:rPr>
        <w:t>06</w:t>
      </w:r>
      <w:r w:rsidR="00B934F9" w:rsidRPr="0040178F">
        <w:rPr>
          <w:rFonts w:ascii="Arial" w:hAnsi="Arial" w:cs="Arial"/>
          <w:sz w:val="22"/>
          <w:szCs w:val="22"/>
        </w:rPr>
        <w:t>___/__</w:t>
      </w:r>
      <w:r w:rsidR="0040178F" w:rsidRPr="0040178F">
        <w:rPr>
          <w:rFonts w:ascii="Arial" w:hAnsi="Arial" w:cs="Arial"/>
          <w:sz w:val="22"/>
          <w:szCs w:val="22"/>
          <w:u w:val="single"/>
        </w:rPr>
        <w:t>2021</w:t>
      </w:r>
      <w:r w:rsidR="00B934F9" w:rsidRPr="0040178F">
        <w:rPr>
          <w:rFonts w:ascii="Arial" w:hAnsi="Arial" w:cs="Arial"/>
          <w:sz w:val="22"/>
          <w:szCs w:val="22"/>
        </w:rPr>
        <w:t>__</w:t>
      </w:r>
    </w:p>
    <w:p w14:paraId="6131EDE7" w14:textId="77777777" w:rsidR="001E1521" w:rsidRDefault="001E1521" w:rsidP="00FB16EB">
      <w:pPr>
        <w:ind w:right="-990"/>
        <w:rPr>
          <w:rFonts w:ascii="Arial" w:hAnsi="Arial" w:cs="Arial"/>
          <w:sz w:val="22"/>
          <w:szCs w:val="22"/>
        </w:rPr>
      </w:pPr>
    </w:p>
    <w:p w14:paraId="5380A549" w14:textId="71D214E0" w:rsidR="00FB16EB" w:rsidRPr="0040178F" w:rsidRDefault="00651414" w:rsidP="00FB16EB">
      <w:pPr>
        <w:ind w:right="-990"/>
        <w:rPr>
          <w:rFonts w:ascii="Arial" w:hAnsi="Arial" w:cs="Arial"/>
          <w:sz w:val="22"/>
          <w:szCs w:val="22"/>
        </w:rPr>
      </w:pPr>
      <w:r w:rsidRPr="0040178F">
        <w:rPr>
          <w:rFonts w:ascii="Arial" w:hAnsi="Arial" w:cs="Arial"/>
          <w:sz w:val="22"/>
          <w:szCs w:val="22"/>
        </w:rPr>
        <w:t>First</w:t>
      </w:r>
      <w:r w:rsidR="00FB16EB" w:rsidRPr="0040178F">
        <w:rPr>
          <w:rFonts w:ascii="Arial" w:hAnsi="Arial" w:cs="Arial"/>
          <w:sz w:val="22"/>
          <w:szCs w:val="22"/>
        </w:rPr>
        <w:t xml:space="preserve"> </w:t>
      </w:r>
      <w:r w:rsidRPr="0040178F">
        <w:rPr>
          <w:rFonts w:ascii="Arial" w:hAnsi="Arial" w:cs="Arial"/>
          <w:sz w:val="22"/>
          <w:szCs w:val="22"/>
        </w:rPr>
        <w:t>Name __</w:t>
      </w:r>
      <w:proofErr w:type="spellStart"/>
      <w:r w:rsidR="0040178F" w:rsidRPr="005326B9">
        <w:rPr>
          <w:rFonts w:ascii="Arial" w:hAnsi="Arial" w:cs="Arial"/>
          <w:sz w:val="22"/>
          <w:szCs w:val="22"/>
          <w:u w:val="single"/>
        </w:rPr>
        <w:t>Chendur</w:t>
      </w:r>
      <w:r w:rsidRPr="0040178F">
        <w:rPr>
          <w:rFonts w:ascii="Arial" w:hAnsi="Arial" w:cs="Arial"/>
          <w:sz w:val="22"/>
          <w:szCs w:val="22"/>
        </w:rPr>
        <w:t>_______</w:t>
      </w:r>
      <w:r w:rsidR="004C4A04" w:rsidRPr="0040178F">
        <w:rPr>
          <w:rFonts w:ascii="Arial" w:hAnsi="Arial" w:cs="Arial"/>
          <w:sz w:val="22"/>
          <w:szCs w:val="22"/>
        </w:rPr>
        <w:t>L</w:t>
      </w:r>
      <w:r w:rsidRPr="0040178F">
        <w:rPr>
          <w:rFonts w:ascii="Arial" w:hAnsi="Arial" w:cs="Arial"/>
          <w:sz w:val="22"/>
          <w:szCs w:val="22"/>
        </w:rPr>
        <w:t>ast</w:t>
      </w:r>
      <w:proofErr w:type="spellEnd"/>
      <w:r w:rsidRPr="0040178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0178F">
        <w:rPr>
          <w:rFonts w:ascii="Arial" w:hAnsi="Arial" w:cs="Arial"/>
          <w:sz w:val="22"/>
          <w:szCs w:val="22"/>
        </w:rPr>
        <w:t>Name</w:t>
      </w:r>
      <w:r w:rsidR="00FB16EB" w:rsidRPr="0040178F">
        <w:rPr>
          <w:rFonts w:ascii="Arial" w:hAnsi="Arial" w:cs="Arial"/>
          <w:sz w:val="22"/>
          <w:szCs w:val="22"/>
        </w:rPr>
        <w:t>___</w:t>
      </w:r>
      <w:r w:rsidR="0040178F">
        <w:rPr>
          <w:rFonts w:ascii="Arial" w:hAnsi="Arial" w:cs="Arial"/>
          <w:sz w:val="22"/>
          <w:szCs w:val="22"/>
        </w:rPr>
        <w:t>Murugan</w:t>
      </w:r>
      <w:proofErr w:type="spellEnd"/>
      <w:r w:rsidR="00FB16EB" w:rsidRPr="0040178F">
        <w:rPr>
          <w:rFonts w:ascii="Arial" w:hAnsi="Arial" w:cs="Arial"/>
          <w:sz w:val="22"/>
          <w:szCs w:val="22"/>
        </w:rPr>
        <w:t>___________</w:t>
      </w:r>
      <w:r w:rsidR="00C87901" w:rsidRPr="0040178F">
        <w:rPr>
          <w:rFonts w:ascii="Arial" w:hAnsi="Arial" w:cs="Arial"/>
          <w:sz w:val="22"/>
          <w:szCs w:val="22"/>
        </w:rPr>
        <w:t>___</w:t>
      </w:r>
      <w:r w:rsidR="00FB16EB" w:rsidRPr="0040178F">
        <w:rPr>
          <w:rFonts w:ascii="Arial" w:hAnsi="Arial" w:cs="Arial"/>
          <w:sz w:val="22"/>
          <w:szCs w:val="22"/>
        </w:rPr>
        <w:t>_______</w:t>
      </w:r>
      <w:r w:rsidR="00CE1755" w:rsidRPr="0040178F">
        <w:rPr>
          <w:rFonts w:ascii="Arial" w:hAnsi="Arial" w:cs="Arial"/>
          <w:sz w:val="22"/>
          <w:szCs w:val="22"/>
        </w:rPr>
        <w:t xml:space="preserve"> </w:t>
      </w:r>
      <w:r w:rsidR="00FB16EB" w:rsidRPr="0040178F">
        <w:rPr>
          <w:rFonts w:ascii="Arial" w:hAnsi="Arial" w:cs="Arial"/>
          <w:sz w:val="22"/>
          <w:szCs w:val="22"/>
        </w:rPr>
        <w:t>Middle</w:t>
      </w:r>
      <w:r w:rsidR="004C4A04" w:rsidRPr="0040178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F5879" w:rsidRPr="0040178F">
        <w:rPr>
          <w:rFonts w:ascii="Arial" w:hAnsi="Arial" w:cs="Arial"/>
          <w:sz w:val="22"/>
          <w:szCs w:val="22"/>
        </w:rPr>
        <w:t>Initial</w:t>
      </w:r>
      <w:r w:rsidR="00FB16EB" w:rsidRPr="0040178F">
        <w:rPr>
          <w:rFonts w:ascii="Arial" w:hAnsi="Arial" w:cs="Arial"/>
          <w:sz w:val="22"/>
          <w:szCs w:val="22"/>
        </w:rPr>
        <w:t>_</w:t>
      </w:r>
      <w:r w:rsidR="0040178F" w:rsidRPr="0040178F">
        <w:rPr>
          <w:rFonts w:ascii="Arial" w:hAnsi="Arial" w:cs="Arial"/>
          <w:sz w:val="22"/>
          <w:szCs w:val="22"/>
          <w:u w:val="single"/>
        </w:rPr>
        <w:t>C</w:t>
      </w:r>
      <w:proofErr w:type="spellEnd"/>
      <w:r w:rsidR="00FB16EB" w:rsidRPr="0040178F">
        <w:rPr>
          <w:rFonts w:ascii="Arial" w:hAnsi="Arial" w:cs="Arial"/>
          <w:sz w:val="22"/>
          <w:szCs w:val="22"/>
        </w:rPr>
        <w:t>__</w:t>
      </w:r>
    </w:p>
    <w:p w14:paraId="0951D0B7" w14:textId="77777777" w:rsidR="00FB16EB" w:rsidRPr="00FB16EB" w:rsidRDefault="00FB16EB" w:rsidP="00FB16EB">
      <w:pPr>
        <w:ind w:right="-990"/>
        <w:rPr>
          <w:rFonts w:ascii="Arial" w:hAnsi="Arial" w:cs="Arial"/>
          <w:sz w:val="22"/>
          <w:szCs w:val="22"/>
        </w:rPr>
      </w:pPr>
    </w:p>
    <w:p w14:paraId="22C0C53D" w14:textId="0462DF20" w:rsidR="00CC3973" w:rsidRDefault="00CC3973" w:rsidP="00FB16EB">
      <w:pPr>
        <w:ind w:right="-9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Company</w:t>
      </w:r>
      <w:r w:rsidR="007308C8">
        <w:rPr>
          <w:rFonts w:ascii="Arial" w:hAnsi="Arial" w:cs="Arial"/>
          <w:sz w:val="22"/>
          <w:szCs w:val="22"/>
        </w:rPr>
        <w:t>/Vendor</w:t>
      </w:r>
      <w:r>
        <w:rPr>
          <w:rFonts w:ascii="Arial" w:hAnsi="Arial" w:cs="Arial"/>
          <w:sz w:val="22"/>
          <w:szCs w:val="22"/>
        </w:rPr>
        <w:t xml:space="preserve"> Name: </w:t>
      </w:r>
      <w:r w:rsidR="005326B9">
        <w:rPr>
          <w:rFonts w:ascii="Arial" w:hAnsi="Arial" w:cs="Arial"/>
          <w:sz w:val="22"/>
          <w:szCs w:val="22"/>
        </w:rPr>
        <w:t>√</w:t>
      </w:r>
      <w:r w:rsidR="007308C8" w:rsidRPr="00D32267">
        <w:sym w:font="Wingdings" w:char="F071"/>
      </w:r>
      <w:r w:rsidR="007308C8" w:rsidRPr="00FB16EB">
        <w:rPr>
          <w:rFonts w:ascii="Arial" w:hAnsi="Arial" w:cs="Arial"/>
          <w:sz w:val="22"/>
          <w:szCs w:val="22"/>
        </w:rPr>
        <w:t xml:space="preserve"> </w:t>
      </w:r>
      <w:r w:rsidR="007308C8">
        <w:rPr>
          <w:rFonts w:ascii="Arial" w:hAnsi="Arial" w:cs="Arial"/>
          <w:sz w:val="22"/>
          <w:szCs w:val="22"/>
        </w:rPr>
        <w:t xml:space="preserve">IQVIA  </w:t>
      </w:r>
      <w:r w:rsidR="007308C8" w:rsidRPr="00D32267">
        <w:sym w:font="Wingdings" w:char="F071"/>
      </w:r>
      <w:r w:rsidR="007308C8" w:rsidRPr="00FB16EB">
        <w:rPr>
          <w:rFonts w:ascii="Arial" w:hAnsi="Arial" w:cs="Arial"/>
          <w:sz w:val="22"/>
          <w:szCs w:val="22"/>
        </w:rPr>
        <w:t xml:space="preserve"> </w:t>
      </w:r>
      <w:r w:rsidR="007308C8">
        <w:rPr>
          <w:rFonts w:ascii="Arial" w:hAnsi="Arial" w:cs="Arial"/>
          <w:sz w:val="22"/>
          <w:szCs w:val="22"/>
        </w:rPr>
        <w:t xml:space="preserve">Q2 Solutions </w:t>
      </w:r>
      <w:r w:rsidR="007308C8" w:rsidRPr="00D32267">
        <w:sym w:font="Wingdings" w:char="F071"/>
      </w:r>
      <w:r w:rsidR="007308C8" w:rsidRPr="00FB16EB">
        <w:rPr>
          <w:rFonts w:ascii="Arial" w:hAnsi="Arial" w:cs="Arial"/>
          <w:sz w:val="22"/>
          <w:szCs w:val="22"/>
        </w:rPr>
        <w:t xml:space="preserve"> </w:t>
      </w:r>
      <w:r w:rsidR="007308C8">
        <w:rPr>
          <w:rFonts w:ascii="Arial" w:hAnsi="Arial" w:cs="Arial"/>
          <w:sz w:val="22"/>
          <w:szCs w:val="22"/>
        </w:rPr>
        <w:t xml:space="preserve">Other  </w:t>
      </w:r>
      <w:r>
        <w:rPr>
          <w:rFonts w:ascii="Arial" w:hAnsi="Arial" w:cs="Arial"/>
          <w:sz w:val="22"/>
          <w:szCs w:val="22"/>
        </w:rPr>
        <w:t xml:space="preserve"> ______________________</w:t>
      </w:r>
      <w:r w:rsidR="007308C8"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>__</w:t>
      </w:r>
    </w:p>
    <w:p w14:paraId="585B76F2" w14:textId="77777777" w:rsidR="00CC3973" w:rsidRDefault="00CC3973" w:rsidP="00FB16EB">
      <w:pPr>
        <w:ind w:right="-990"/>
        <w:rPr>
          <w:rFonts w:ascii="Arial" w:hAnsi="Arial" w:cs="Arial"/>
          <w:sz w:val="22"/>
          <w:szCs w:val="22"/>
        </w:rPr>
      </w:pPr>
    </w:p>
    <w:p w14:paraId="47EF0E2F" w14:textId="42F41B3B" w:rsidR="00FB16EB" w:rsidRDefault="00FB16EB" w:rsidP="00FB16EB">
      <w:pPr>
        <w:ind w:right="-990"/>
        <w:rPr>
          <w:rFonts w:ascii="Arial" w:hAnsi="Arial" w:cs="Arial"/>
          <w:sz w:val="22"/>
          <w:szCs w:val="22"/>
        </w:rPr>
      </w:pPr>
      <w:r w:rsidRPr="00FB16EB">
        <w:rPr>
          <w:rFonts w:ascii="Arial" w:hAnsi="Arial" w:cs="Arial"/>
          <w:sz w:val="22"/>
          <w:szCs w:val="22"/>
        </w:rPr>
        <w:t>Employment Status (</w:t>
      </w:r>
      <w:r w:rsidR="00B934F9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="00B934F9">
        <w:rPr>
          <w:rFonts w:ascii="Arial" w:hAnsi="Arial" w:cs="Arial"/>
          <w:sz w:val="22"/>
          <w:szCs w:val="22"/>
        </w:rPr>
        <w:t>one</w:t>
      </w:r>
      <w:r w:rsidRPr="00FB16EB">
        <w:rPr>
          <w:rFonts w:ascii="Arial" w:hAnsi="Arial" w:cs="Arial"/>
          <w:sz w:val="22"/>
          <w:szCs w:val="22"/>
        </w:rPr>
        <w:t xml:space="preserve">)  </w:t>
      </w:r>
      <w:r w:rsidR="005326B9">
        <w:rPr>
          <w:rFonts w:ascii="Arial" w:hAnsi="Arial" w:cs="Arial"/>
          <w:sz w:val="22"/>
          <w:szCs w:val="22"/>
        </w:rPr>
        <w:t>√</w:t>
      </w:r>
      <w:proofErr w:type="gramEnd"/>
      <w:r w:rsidRPr="00D32267">
        <w:sym w:font="Wingdings" w:char="F071"/>
      </w:r>
      <w:r w:rsidRPr="00FB16EB">
        <w:rPr>
          <w:rFonts w:ascii="Arial" w:hAnsi="Arial" w:cs="Arial"/>
          <w:sz w:val="22"/>
          <w:szCs w:val="22"/>
        </w:rPr>
        <w:t xml:space="preserve"> Employee   </w:t>
      </w:r>
      <w:r w:rsidRPr="00D32267">
        <w:sym w:font="Wingdings" w:char="F071"/>
      </w:r>
      <w:r w:rsidRPr="00FB16EB">
        <w:rPr>
          <w:rFonts w:ascii="Arial" w:hAnsi="Arial" w:cs="Arial"/>
          <w:sz w:val="22"/>
          <w:szCs w:val="22"/>
        </w:rPr>
        <w:t xml:space="preserve"> Contractor </w:t>
      </w:r>
    </w:p>
    <w:p w14:paraId="39000CF9" w14:textId="77777777" w:rsidR="00C87901" w:rsidRPr="00FB16EB" w:rsidRDefault="00C87901" w:rsidP="00FB16EB">
      <w:pPr>
        <w:ind w:right="-990"/>
        <w:rPr>
          <w:rFonts w:ascii="Arial" w:hAnsi="Arial" w:cs="Arial"/>
          <w:sz w:val="22"/>
          <w:szCs w:val="22"/>
        </w:rPr>
      </w:pPr>
    </w:p>
    <w:p w14:paraId="51FE7583" w14:textId="49974439" w:rsidR="00FB16EB" w:rsidRPr="00FB16EB" w:rsidRDefault="00B934F9" w:rsidP="00FB16EB">
      <w:pPr>
        <w:ind w:right="-9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Type of Request:</w:t>
      </w:r>
      <w:r w:rsidR="00FB16EB" w:rsidRPr="00FB16EB">
        <w:rPr>
          <w:rFonts w:ascii="Arial" w:hAnsi="Arial" w:cs="Arial"/>
          <w:sz w:val="22"/>
          <w:szCs w:val="22"/>
        </w:rPr>
        <w:t xml:space="preserve"> </w:t>
      </w:r>
      <w:r w:rsidR="005326B9">
        <w:rPr>
          <w:rFonts w:ascii="Arial" w:hAnsi="Arial" w:cs="Arial"/>
          <w:sz w:val="22"/>
          <w:szCs w:val="22"/>
        </w:rPr>
        <w:t>√</w:t>
      </w:r>
      <w:r w:rsidR="00FB16EB" w:rsidRPr="00D32267">
        <w:sym w:font="Wingdings" w:char="F071"/>
      </w:r>
      <w:r w:rsidR="00FB16EB" w:rsidRPr="00FB16EB">
        <w:rPr>
          <w:rFonts w:ascii="Arial" w:hAnsi="Arial" w:cs="Arial"/>
          <w:sz w:val="22"/>
          <w:szCs w:val="22"/>
        </w:rPr>
        <w:t xml:space="preserve"> New</w:t>
      </w:r>
      <w:r>
        <w:rPr>
          <w:rFonts w:ascii="Arial" w:hAnsi="Arial" w:cs="Arial"/>
          <w:sz w:val="22"/>
          <w:szCs w:val="22"/>
        </w:rPr>
        <w:t xml:space="preserve"> </w:t>
      </w:r>
      <w:r w:rsidR="007308C8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ire</w:t>
      </w:r>
      <w:r w:rsidR="00C87901">
        <w:rPr>
          <w:rFonts w:ascii="Arial" w:hAnsi="Arial" w:cs="Arial"/>
          <w:sz w:val="22"/>
          <w:szCs w:val="22"/>
        </w:rPr>
        <w:t xml:space="preserve">  </w:t>
      </w:r>
      <w:r w:rsidR="00FB16EB" w:rsidRPr="00D32267">
        <w:sym w:font="Wingdings" w:char="F071"/>
      </w:r>
      <w:r w:rsidR="00FB16EB" w:rsidRPr="00FB16EB">
        <w:rPr>
          <w:rFonts w:ascii="Arial" w:hAnsi="Arial" w:cs="Arial"/>
          <w:sz w:val="22"/>
          <w:szCs w:val="22"/>
        </w:rPr>
        <w:t xml:space="preserve"> </w:t>
      </w:r>
      <w:r w:rsidR="00CB6FF8">
        <w:rPr>
          <w:rFonts w:ascii="Arial" w:hAnsi="Arial" w:cs="Arial"/>
          <w:sz w:val="22"/>
          <w:szCs w:val="22"/>
        </w:rPr>
        <w:t>Update Badge</w:t>
      </w:r>
      <w:r w:rsidR="00C87901">
        <w:rPr>
          <w:rFonts w:ascii="Arial" w:hAnsi="Arial" w:cs="Arial"/>
          <w:sz w:val="22"/>
          <w:szCs w:val="22"/>
        </w:rPr>
        <w:t xml:space="preserve">  </w:t>
      </w:r>
      <w:r w:rsidR="00C87901" w:rsidRPr="00D32267">
        <w:sym w:font="Wingdings" w:char="F071"/>
      </w:r>
      <w:r w:rsidR="00C87901" w:rsidRPr="00FB16E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Lost</w:t>
      </w:r>
      <w:r w:rsidR="00C87901" w:rsidRPr="00D32267">
        <w:t xml:space="preserve"> </w:t>
      </w:r>
      <w:r w:rsidR="007308C8" w:rsidRPr="00D32267">
        <w:sym w:font="Wingdings" w:char="F071"/>
      </w:r>
      <w:r w:rsidR="007308C8" w:rsidRPr="00FB16EB">
        <w:rPr>
          <w:rFonts w:ascii="Arial" w:hAnsi="Arial" w:cs="Arial"/>
          <w:sz w:val="22"/>
          <w:szCs w:val="22"/>
        </w:rPr>
        <w:t xml:space="preserve"> </w:t>
      </w:r>
      <w:r w:rsidR="007308C8">
        <w:rPr>
          <w:rFonts w:ascii="Arial" w:hAnsi="Arial" w:cs="Arial"/>
          <w:sz w:val="22"/>
          <w:szCs w:val="22"/>
        </w:rPr>
        <w:t>Name change</w:t>
      </w:r>
      <w:r w:rsidR="00C87901">
        <w:t xml:space="preserve"> </w:t>
      </w:r>
      <w:r w:rsidR="00FB16EB" w:rsidRPr="00D32267">
        <w:sym w:font="Wingdings" w:char="F071"/>
      </w:r>
      <w:r w:rsidR="00FB16EB" w:rsidRPr="00FB16E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Renewal</w:t>
      </w:r>
      <w:r w:rsidR="00C87901">
        <w:rPr>
          <w:rFonts w:ascii="Arial" w:hAnsi="Arial" w:cs="Arial"/>
          <w:sz w:val="22"/>
          <w:szCs w:val="22"/>
        </w:rPr>
        <w:t xml:space="preserve"> </w:t>
      </w:r>
      <w:r w:rsidR="00651414">
        <w:rPr>
          <w:rFonts w:ascii="Arial" w:hAnsi="Arial" w:cs="Arial"/>
          <w:sz w:val="22"/>
          <w:szCs w:val="22"/>
        </w:rPr>
        <w:t xml:space="preserve"> </w:t>
      </w:r>
      <w:r w:rsidR="00651414" w:rsidRPr="00D32267">
        <w:sym w:font="Wingdings" w:char="F071"/>
      </w:r>
      <w:r w:rsidR="00651414" w:rsidRPr="00FB16EB">
        <w:rPr>
          <w:rFonts w:ascii="Arial" w:hAnsi="Arial" w:cs="Arial"/>
          <w:sz w:val="22"/>
          <w:szCs w:val="22"/>
        </w:rPr>
        <w:t xml:space="preserve">  </w:t>
      </w:r>
      <w:r w:rsidR="00651414">
        <w:rPr>
          <w:rFonts w:ascii="Arial" w:hAnsi="Arial" w:cs="Arial"/>
          <w:sz w:val="22"/>
          <w:szCs w:val="22"/>
        </w:rPr>
        <w:t>Damaged</w:t>
      </w:r>
    </w:p>
    <w:p w14:paraId="29EF0040" w14:textId="03741BA8" w:rsidR="00B934F9" w:rsidRDefault="00C87901" w:rsidP="00FB16EB">
      <w:pPr>
        <w:spacing w:before="120"/>
        <w:ind w:right="-9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</w:t>
      </w:r>
      <w:r w:rsidR="00B934F9">
        <w:rPr>
          <w:rFonts w:ascii="Arial" w:hAnsi="Arial" w:cs="Arial"/>
          <w:sz w:val="22"/>
          <w:szCs w:val="22"/>
        </w:rPr>
        <w:t xml:space="preserve">e/Office Location </w:t>
      </w:r>
      <w:r w:rsidR="001E1521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>_</w:t>
      </w:r>
      <w:r w:rsidR="0040178F" w:rsidRPr="0040178F">
        <w:rPr>
          <w:rFonts w:ascii="Arial" w:hAnsi="Arial" w:cs="Arial"/>
          <w:sz w:val="22"/>
          <w:szCs w:val="22"/>
          <w:u w:val="single"/>
        </w:rPr>
        <w:t>CHENNAI</w:t>
      </w:r>
      <w:r w:rsidR="001E1521">
        <w:rPr>
          <w:rFonts w:ascii="Arial" w:hAnsi="Arial" w:cs="Arial"/>
          <w:sz w:val="22"/>
          <w:szCs w:val="22"/>
        </w:rPr>
        <w:t>_________________________________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0E97309" w14:textId="6C48316A" w:rsidR="00FB16EB" w:rsidRPr="00FB16EB" w:rsidRDefault="00B934F9" w:rsidP="00FB16EB">
      <w:pPr>
        <w:spacing w:before="120"/>
        <w:ind w:right="-9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Primary </w:t>
      </w:r>
      <w:r w:rsidR="00FB16EB" w:rsidRPr="00FB16EB">
        <w:rPr>
          <w:rFonts w:ascii="Arial" w:hAnsi="Arial" w:cs="Arial"/>
          <w:sz w:val="22"/>
          <w:szCs w:val="22"/>
        </w:rPr>
        <w:t>Phone __________</w:t>
      </w:r>
      <w:r w:rsidR="0040178F" w:rsidRPr="0040178F">
        <w:rPr>
          <w:rFonts w:ascii="Arial" w:hAnsi="Arial" w:cs="Arial"/>
          <w:sz w:val="22"/>
          <w:szCs w:val="22"/>
          <w:u w:val="single"/>
        </w:rPr>
        <w:t>8939294715</w:t>
      </w:r>
      <w:r w:rsidR="00FB16EB" w:rsidRPr="00FB16EB">
        <w:rPr>
          <w:rFonts w:ascii="Arial" w:hAnsi="Arial" w:cs="Arial"/>
          <w:sz w:val="22"/>
          <w:szCs w:val="22"/>
        </w:rPr>
        <w:t>__</w:t>
      </w:r>
      <w:r w:rsidR="001E1521" w:rsidRPr="00FB16EB">
        <w:rPr>
          <w:rFonts w:ascii="Arial" w:hAnsi="Arial" w:cs="Arial"/>
          <w:sz w:val="22"/>
          <w:szCs w:val="22"/>
        </w:rPr>
        <w:t>______________</w:t>
      </w:r>
      <w:r w:rsidR="00FB16EB" w:rsidRPr="00FB16EB">
        <w:rPr>
          <w:rFonts w:ascii="Arial" w:hAnsi="Arial" w:cs="Arial"/>
          <w:sz w:val="22"/>
          <w:szCs w:val="22"/>
        </w:rPr>
        <w:t xml:space="preserve">___ </w:t>
      </w:r>
    </w:p>
    <w:p w14:paraId="26EF0DAB" w14:textId="77777777" w:rsidR="00FB16EB" w:rsidRDefault="00FB16EB" w:rsidP="00FB16EB">
      <w:pPr>
        <w:ind w:right="-990"/>
        <w:rPr>
          <w:rFonts w:ascii="Arial" w:hAnsi="Arial" w:cs="Arial"/>
          <w:sz w:val="22"/>
          <w:szCs w:val="22"/>
        </w:rPr>
      </w:pPr>
    </w:p>
    <w:p w14:paraId="3BEC1417" w14:textId="77777777" w:rsidR="00FB16EB" w:rsidRPr="00FB16EB" w:rsidRDefault="00CC3973" w:rsidP="00FB16EB">
      <w:pPr>
        <w:ind w:right="-9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Restricted Rooms – Only complete if required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FB16EB" w:rsidRPr="00D32267" w14:paraId="3E0F7F40" w14:textId="77777777" w:rsidTr="00CD2925">
        <w:trPr>
          <w:trHeight w:val="720"/>
        </w:trPr>
        <w:tc>
          <w:tcPr>
            <w:tcW w:w="9720" w:type="dxa"/>
          </w:tcPr>
          <w:p w14:paraId="6ACB8E52" w14:textId="77777777" w:rsidR="00CC3973" w:rsidRDefault="007308C8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Examples include:</w:t>
            </w:r>
          </w:p>
          <w:p w14:paraId="1E1FC312" w14:textId="77777777" w:rsidR="00CC3973" w:rsidRDefault="00CC3973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 w:rsidRPr="00D32267">
              <w:sym w:font="Wingdings" w:char="F071"/>
            </w:r>
            <w:r w:rsidRPr="00FB16E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IT Server Room </w:t>
            </w:r>
          </w:p>
          <w:p w14:paraId="438B56F1" w14:textId="77777777" w:rsidR="00CC3973" w:rsidRDefault="00CC3973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 w:rsidRPr="00D32267">
              <w:sym w:font="Wingdings" w:char="F071"/>
            </w:r>
            <w:r w:rsidRPr="00FB16E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Clinical Archive Room</w:t>
            </w:r>
          </w:p>
          <w:p w14:paraId="53932761" w14:textId="77777777" w:rsidR="00CC3973" w:rsidRDefault="00CC3973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 w:rsidRPr="00D32267">
              <w:sym w:font="Wingdings" w:char="F071"/>
            </w:r>
            <w:r w:rsidRPr="00FB16E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Lab Room</w:t>
            </w:r>
          </w:p>
          <w:p w14:paraId="4F5A872F" w14:textId="77777777" w:rsidR="00CC3973" w:rsidRDefault="00CC3973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 w:rsidRPr="00D32267">
              <w:sym w:font="Wingdings" w:char="F071"/>
            </w:r>
            <w:r w:rsidRPr="00FB16E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Store Room</w:t>
            </w:r>
          </w:p>
          <w:p w14:paraId="5F00F2D5" w14:textId="77777777" w:rsidR="007308C8" w:rsidRDefault="007308C8" w:rsidP="007308C8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 w:rsidRPr="00D32267">
              <w:sym w:font="Wingdings" w:char="F071"/>
            </w:r>
            <w:r w:rsidRPr="00FB16E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Mail Room</w:t>
            </w:r>
          </w:p>
          <w:p w14:paraId="4270D0A3" w14:textId="77777777" w:rsidR="00CC3973" w:rsidRDefault="00CC3973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</w:p>
          <w:p w14:paraId="7D00CF55" w14:textId="77777777" w:rsidR="007308C8" w:rsidRDefault="00CC3973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</w:t>
            </w:r>
            <w:r w:rsidR="007308C8">
              <w:rPr>
                <w:rFonts w:ascii="Arial" w:hAnsi="Arial" w:cs="Arial"/>
                <w:sz w:val="22"/>
                <w:szCs w:val="22"/>
              </w:rPr>
              <w:t xml:space="preserve"> Access to </w:t>
            </w:r>
            <w:r w:rsidR="005130E8">
              <w:rPr>
                <w:rFonts w:ascii="Arial" w:hAnsi="Arial" w:cs="Arial"/>
                <w:sz w:val="22"/>
                <w:szCs w:val="22"/>
              </w:rPr>
              <w:t>“</w:t>
            </w:r>
            <w:r w:rsidR="00C87901">
              <w:rPr>
                <w:rFonts w:ascii="Arial" w:hAnsi="Arial" w:cs="Arial"/>
                <w:sz w:val="22"/>
                <w:szCs w:val="22"/>
              </w:rPr>
              <w:t xml:space="preserve">Restricted </w:t>
            </w:r>
            <w:r>
              <w:rPr>
                <w:rFonts w:ascii="Arial" w:hAnsi="Arial" w:cs="Arial"/>
                <w:sz w:val="22"/>
                <w:szCs w:val="22"/>
              </w:rPr>
              <w:t>Rooms</w:t>
            </w:r>
            <w:r w:rsidR="005130E8">
              <w:rPr>
                <w:rFonts w:ascii="Arial" w:hAnsi="Arial" w:cs="Arial"/>
                <w:sz w:val="22"/>
                <w:szCs w:val="22"/>
              </w:rPr>
              <w:t>”</w:t>
            </w:r>
            <w:r w:rsidR="00C879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130E8">
              <w:rPr>
                <w:rFonts w:ascii="Arial" w:hAnsi="Arial" w:cs="Arial"/>
                <w:sz w:val="22"/>
                <w:szCs w:val="22"/>
              </w:rPr>
              <w:t>require</w:t>
            </w:r>
            <w:r w:rsidR="007308C8">
              <w:rPr>
                <w:rFonts w:ascii="Arial" w:hAnsi="Arial" w:cs="Arial"/>
                <w:sz w:val="22"/>
                <w:szCs w:val="22"/>
              </w:rPr>
              <w:t>s</w:t>
            </w:r>
            <w:r w:rsidR="005130E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additional </w:t>
            </w:r>
            <w:r w:rsidR="005130E8">
              <w:rPr>
                <w:rFonts w:ascii="Arial" w:hAnsi="Arial" w:cs="Arial"/>
                <w:sz w:val="22"/>
                <w:szCs w:val="22"/>
              </w:rPr>
              <w:t xml:space="preserve">approval from </w:t>
            </w:r>
            <w:r w:rsidR="007308C8">
              <w:rPr>
                <w:rFonts w:ascii="Arial" w:hAnsi="Arial" w:cs="Arial"/>
                <w:sz w:val="22"/>
                <w:szCs w:val="22"/>
              </w:rPr>
              <w:t xml:space="preserve">the Restricted </w:t>
            </w:r>
            <w:r w:rsidR="00C87901">
              <w:rPr>
                <w:rFonts w:ascii="Arial" w:hAnsi="Arial" w:cs="Arial"/>
                <w:sz w:val="22"/>
                <w:szCs w:val="22"/>
              </w:rPr>
              <w:t xml:space="preserve">Room </w:t>
            </w:r>
          </w:p>
          <w:p w14:paraId="231EF315" w14:textId="77777777" w:rsidR="00CC3973" w:rsidRDefault="00C87901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  <w:r w:rsidR="00CC3973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308C8">
              <w:rPr>
                <w:rFonts w:ascii="Arial" w:hAnsi="Arial" w:cs="Arial"/>
                <w:sz w:val="22"/>
                <w:szCs w:val="22"/>
              </w:rPr>
              <w:t>Please c</w:t>
            </w:r>
            <w:r w:rsidR="00CC3973">
              <w:rPr>
                <w:rFonts w:ascii="Arial" w:hAnsi="Arial" w:cs="Arial"/>
                <w:sz w:val="22"/>
                <w:szCs w:val="22"/>
              </w:rPr>
              <w:t>ontact</w:t>
            </w:r>
            <w:r w:rsidR="007308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C3973">
              <w:rPr>
                <w:rFonts w:ascii="Arial" w:hAnsi="Arial" w:cs="Arial"/>
                <w:sz w:val="22"/>
                <w:szCs w:val="22"/>
              </w:rPr>
              <w:t>QRTP Security to obtain a listing of room controllers</w:t>
            </w:r>
            <w:r w:rsidR="007308C8">
              <w:rPr>
                <w:rFonts w:ascii="Arial" w:hAnsi="Arial" w:cs="Arial"/>
                <w:sz w:val="22"/>
                <w:szCs w:val="22"/>
              </w:rPr>
              <w:t>, if needed.</w:t>
            </w:r>
          </w:p>
          <w:p w14:paraId="75602233" w14:textId="77777777" w:rsidR="00306509" w:rsidRDefault="00306509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40CF9DD" w14:textId="77777777" w:rsidR="00306509" w:rsidRDefault="00CC3973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 of Restricted A</w:t>
            </w:r>
            <w:r w:rsidR="00306509">
              <w:rPr>
                <w:rFonts w:ascii="Arial" w:hAnsi="Arial" w:cs="Arial"/>
                <w:sz w:val="22"/>
                <w:szCs w:val="22"/>
              </w:rPr>
              <w:t>rea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="00306509">
              <w:rPr>
                <w:rFonts w:ascii="Arial" w:hAnsi="Arial" w:cs="Arial"/>
                <w:sz w:val="22"/>
                <w:szCs w:val="22"/>
              </w:rPr>
              <w:t xml:space="preserve">  __________________________________________________</w:t>
            </w:r>
          </w:p>
          <w:p w14:paraId="00DA462A" w14:textId="77777777" w:rsidR="00306509" w:rsidRDefault="00306509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</w:p>
          <w:p w14:paraId="50C2798C" w14:textId="77777777" w:rsidR="00306509" w:rsidRPr="00FB16EB" w:rsidRDefault="00CC3973" w:rsidP="00306509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Restricted </w:t>
            </w:r>
            <w:r w:rsidR="00306509">
              <w:rPr>
                <w:rFonts w:ascii="Arial" w:hAnsi="Arial" w:cs="Arial"/>
                <w:sz w:val="22"/>
                <w:szCs w:val="22"/>
              </w:rPr>
              <w:t>Room Controller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306509" w:rsidRPr="00FB16EB">
              <w:rPr>
                <w:rFonts w:ascii="Arial" w:hAnsi="Arial" w:cs="Arial"/>
                <w:sz w:val="22"/>
                <w:szCs w:val="22"/>
              </w:rPr>
              <w:t>___________________    ______________________    _______________</w:t>
            </w:r>
          </w:p>
          <w:p w14:paraId="4FBDC3DB" w14:textId="77777777" w:rsidR="00FB16EB" w:rsidRPr="00D32267" w:rsidRDefault="00306509" w:rsidP="00FB16EB">
            <w:pPr>
              <w:ind w:right="-99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Pr="00FB16EB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C3973">
              <w:rPr>
                <w:rFonts w:ascii="Arial" w:hAnsi="Arial" w:cs="Arial"/>
                <w:sz w:val="22"/>
                <w:szCs w:val="22"/>
              </w:rPr>
              <w:t xml:space="preserve">                           </w:t>
            </w:r>
            <w:r w:rsidRPr="00FB16EB">
              <w:rPr>
                <w:rFonts w:ascii="Arial" w:hAnsi="Arial" w:cs="Arial"/>
                <w:sz w:val="22"/>
                <w:szCs w:val="22"/>
              </w:rPr>
              <w:t xml:space="preserve"> (Print)</w:t>
            </w:r>
            <w:r w:rsidRPr="00FB16EB">
              <w:rPr>
                <w:rFonts w:ascii="Arial" w:hAnsi="Arial" w:cs="Arial"/>
                <w:sz w:val="22"/>
                <w:szCs w:val="22"/>
              </w:rPr>
              <w:tab/>
            </w:r>
            <w:r w:rsidRPr="00FB16EB">
              <w:rPr>
                <w:rFonts w:ascii="Arial" w:hAnsi="Arial" w:cs="Arial"/>
                <w:sz w:val="22"/>
                <w:szCs w:val="22"/>
              </w:rPr>
              <w:tab/>
              <w:t xml:space="preserve">         </w:t>
            </w:r>
            <w:r w:rsidR="00CC397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B16EB">
              <w:rPr>
                <w:rFonts w:ascii="Arial" w:hAnsi="Arial" w:cs="Arial"/>
                <w:sz w:val="22"/>
                <w:szCs w:val="22"/>
              </w:rPr>
              <w:t xml:space="preserve"> (Signature)</w:t>
            </w:r>
            <w:r w:rsidRPr="00FB16EB">
              <w:rPr>
                <w:rFonts w:ascii="Arial" w:hAnsi="Arial" w:cs="Arial"/>
                <w:sz w:val="22"/>
                <w:szCs w:val="22"/>
              </w:rPr>
              <w:tab/>
            </w:r>
            <w:r w:rsidRPr="00FB16EB">
              <w:rPr>
                <w:rFonts w:ascii="Arial" w:hAnsi="Arial" w:cs="Arial"/>
                <w:sz w:val="22"/>
                <w:szCs w:val="22"/>
              </w:rPr>
              <w:tab/>
              <w:t xml:space="preserve">                 (Date)</w:t>
            </w:r>
          </w:p>
        </w:tc>
      </w:tr>
    </w:tbl>
    <w:p w14:paraId="73919A28" w14:textId="77777777" w:rsidR="00CC3973" w:rsidRDefault="00CC3973" w:rsidP="00FB16EB">
      <w:pPr>
        <w:ind w:right="-990"/>
        <w:rPr>
          <w:rFonts w:ascii="Arial" w:hAnsi="Arial" w:cs="Arial"/>
          <w:sz w:val="22"/>
          <w:szCs w:val="22"/>
        </w:rPr>
      </w:pPr>
    </w:p>
    <w:p w14:paraId="33D3DD8E" w14:textId="77777777" w:rsidR="00306509" w:rsidRPr="00FB16EB" w:rsidRDefault="00306509" w:rsidP="00FB16EB">
      <w:pPr>
        <w:ind w:right="-990"/>
        <w:rPr>
          <w:rFonts w:ascii="Arial" w:hAnsi="Arial" w:cs="Arial"/>
          <w:sz w:val="22"/>
          <w:szCs w:val="22"/>
        </w:rPr>
      </w:pPr>
    </w:p>
    <w:p w14:paraId="61E74F26" w14:textId="77777777" w:rsidR="00FB16EB" w:rsidRPr="00FB16EB" w:rsidRDefault="00FB16EB" w:rsidP="00FB16EB">
      <w:pPr>
        <w:ind w:right="-990"/>
        <w:rPr>
          <w:rFonts w:ascii="Arial" w:hAnsi="Arial" w:cs="Arial"/>
          <w:sz w:val="22"/>
          <w:szCs w:val="22"/>
        </w:rPr>
      </w:pPr>
      <w:r w:rsidRPr="00FB16EB">
        <w:rPr>
          <w:rFonts w:ascii="Arial" w:hAnsi="Arial" w:cs="Arial"/>
          <w:sz w:val="22"/>
          <w:szCs w:val="22"/>
        </w:rPr>
        <w:t>Manager_________________________     _____________________________    _______________</w:t>
      </w:r>
    </w:p>
    <w:p w14:paraId="01D45859" w14:textId="77777777" w:rsidR="00FB16EB" w:rsidRPr="00FB16EB" w:rsidRDefault="00FB16EB" w:rsidP="00FB16EB">
      <w:pPr>
        <w:ind w:right="-990"/>
        <w:rPr>
          <w:rFonts w:ascii="Arial" w:hAnsi="Arial" w:cs="Arial"/>
          <w:sz w:val="22"/>
          <w:szCs w:val="22"/>
        </w:rPr>
      </w:pPr>
      <w:r w:rsidRPr="00FB16EB">
        <w:rPr>
          <w:rFonts w:ascii="Arial" w:hAnsi="Arial" w:cs="Arial"/>
          <w:sz w:val="22"/>
          <w:szCs w:val="22"/>
        </w:rPr>
        <w:t xml:space="preserve">                            (Print)</w:t>
      </w:r>
      <w:r w:rsidRPr="00FB16EB">
        <w:rPr>
          <w:rFonts w:ascii="Arial" w:hAnsi="Arial" w:cs="Arial"/>
          <w:sz w:val="22"/>
          <w:szCs w:val="22"/>
        </w:rPr>
        <w:tab/>
        <w:t xml:space="preserve">         </w:t>
      </w:r>
      <w:r w:rsidRPr="00FB16EB">
        <w:rPr>
          <w:rFonts w:ascii="Arial" w:hAnsi="Arial" w:cs="Arial"/>
          <w:sz w:val="22"/>
          <w:szCs w:val="22"/>
        </w:rPr>
        <w:tab/>
      </w:r>
      <w:r w:rsidRPr="00FB16EB">
        <w:rPr>
          <w:rFonts w:ascii="Arial" w:hAnsi="Arial" w:cs="Arial"/>
          <w:sz w:val="22"/>
          <w:szCs w:val="22"/>
        </w:rPr>
        <w:tab/>
        <w:t xml:space="preserve">                      (Signature)                                     (Date)</w:t>
      </w:r>
    </w:p>
    <w:p w14:paraId="4A4E0541" w14:textId="77777777" w:rsidR="00FB16EB" w:rsidRPr="00FB16EB" w:rsidRDefault="00FB16EB" w:rsidP="00FB16EB">
      <w:pPr>
        <w:ind w:right="-990"/>
        <w:rPr>
          <w:rFonts w:ascii="Arial" w:hAnsi="Arial" w:cs="Arial"/>
          <w:sz w:val="22"/>
          <w:szCs w:val="22"/>
        </w:rPr>
      </w:pPr>
    </w:p>
    <w:p w14:paraId="2E2C6DED" w14:textId="177C6B35" w:rsidR="00FB16EB" w:rsidRPr="00FB16EB" w:rsidRDefault="00FB16EB" w:rsidP="00FB16EB">
      <w:pPr>
        <w:ind w:right="-990"/>
        <w:rPr>
          <w:rFonts w:ascii="Arial" w:hAnsi="Arial" w:cs="Arial"/>
          <w:sz w:val="22"/>
          <w:szCs w:val="22"/>
        </w:rPr>
      </w:pPr>
      <w:r w:rsidRPr="00FB16EB">
        <w:rPr>
          <w:rFonts w:ascii="Arial" w:hAnsi="Arial" w:cs="Arial"/>
          <w:sz w:val="22"/>
          <w:szCs w:val="22"/>
        </w:rPr>
        <w:t>Employee________________________      ___</w:t>
      </w:r>
      <w:proofErr w:type="spellStart"/>
      <w:r w:rsidR="005326B9">
        <w:rPr>
          <w:rFonts w:ascii="Arial" w:hAnsi="Arial" w:cs="Arial"/>
          <w:sz w:val="22"/>
          <w:szCs w:val="22"/>
        </w:rPr>
        <w:t>chendurmurugan</w:t>
      </w:r>
      <w:proofErr w:type="spellEnd"/>
      <w:r w:rsidR="005326B9">
        <w:rPr>
          <w:rFonts w:ascii="Arial" w:hAnsi="Arial" w:cs="Arial"/>
          <w:sz w:val="22"/>
          <w:szCs w:val="22"/>
        </w:rPr>
        <w:t xml:space="preserve"> c</w:t>
      </w:r>
      <w:r w:rsidRPr="00FB16EB">
        <w:rPr>
          <w:rFonts w:ascii="Arial" w:hAnsi="Arial" w:cs="Arial"/>
          <w:sz w:val="22"/>
          <w:szCs w:val="22"/>
        </w:rPr>
        <w:t>________    __</w:t>
      </w:r>
      <w:r w:rsidR="005326B9" w:rsidRPr="005326B9">
        <w:rPr>
          <w:rFonts w:ascii="Arial" w:hAnsi="Arial" w:cs="Arial"/>
          <w:sz w:val="22"/>
          <w:szCs w:val="22"/>
          <w:u w:val="single"/>
        </w:rPr>
        <w:t>01</w:t>
      </w:r>
      <w:r w:rsidR="005326B9">
        <w:rPr>
          <w:rFonts w:ascii="Arial" w:hAnsi="Arial" w:cs="Arial"/>
          <w:sz w:val="22"/>
          <w:szCs w:val="22"/>
        </w:rPr>
        <w:t>/</w:t>
      </w:r>
      <w:r w:rsidR="005326B9" w:rsidRPr="005326B9">
        <w:rPr>
          <w:rFonts w:ascii="Arial" w:hAnsi="Arial" w:cs="Arial"/>
          <w:sz w:val="22"/>
          <w:szCs w:val="22"/>
          <w:u w:val="single"/>
        </w:rPr>
        <w:t>07</w:t>
      </w:r>
      <w:r w:rsidR="005326B9">
        <w:rPr>
          <w:rFonts w:ascii="Arial" w:hAnsi="Arial" w:cs="Arial"/>
          <w:sz w:val="22"/>
          <w:szCs w:val="22"/>
        </w:rPr>
        <w:t>/</w:t>
      </w:r>
      <w:r w:rsidR="005326B9" w:rsidRPr="005326B9">
        <w:rPr>
          <w:rFonts w:ascii="Arial" w:hAnsi="Arial" w:cs="Arial"/>
          <w:sz w:val="22"/>
          <w:szCs w:val="22"/>
          <w:u w:val="single"/>
        </w:rPr>
        <w:t>2021</w:t>
      </w:r>
      <w:r w:rsidRPr="00FB16EB">
        <w:rPr>
          <w:rFonts w:ascii="Arial" w:hAnsi="Arial" w:cs="Arial"/>
          <w:sz w:val="22"/>
          <w:szCs w:val="22"/>
        </w:rPr>
        <w:t>__________</w:t>
      </w:r>
    </w:p>
    <w:p w14:paraId="7981E95F" w14:textId="77777777" w:rsidR="00FB16EB" w:rsidRPr="00FB16EB" w:rsidRDefault="00FB16EB" w:rsidP="00FB16EB">
      <w:pPr>
        <w:ind w:right="-990"/>
        <w:rPr>
          <w:rFonts w:ascii="Arial" w:hAnsi="Arial" w:cs="Arial"/>
          <w:sz w:val="22"/>
          <w:szCs w:val="22"/>
        </w:rPr>
      </w:pPr>
      <w:r w:rsidRPr="00FB16EB">
        <w:rPr>
          <w:rFonts w:ascii="Arial" w:hAnsi="Arial" w:cs="Arial"/>
          <w:sz w:val="22"/>
          <w:szCs w:val="22"/>
        </w:rPr>
        <w:tab/>
      </w:r>
      <w:r w:rsidRPr="00FB16EB">
        <w:rPr>
          <w:rFonts w:ascii="Arial" w:hAnsi="Arial" w:cs="Arial"/>
          <w:sz w:val="22"/>
          <w:szCs w:val="22"/>
        </w:rPr>
        <w:tab/>
        <w:t xml:space="preserve">    </w:t>
      </w:r>
      <w:r w:rsidR="007308C8">
        <w:rPr>
          <w:rFonts w:ascii="Arial" w:hAnsi="Arial" w:cs="Arial"/>
          <w:sz w:val="22"/>
          <w:szCs w:val="22"/>
        </w:rPr>
        <w:t xml:space="preserve"> </w:t>
      </w:r>
      <w:r w:rsidRPr="00FB16EB">
        <w:rPr>
          <w:rFonts w:ascii="Arial" w:hAnsi="Arial" w:cs="Arial"/>
          <w:sz w:val="22"/>
          <w:szCs w:val="22"/>
        </w:rPr>
        <w:t>(Print)</w:t>
      </w:r>
      <w:r w:rsidRPr="00FB16EB">
        <w:rPr>
          <w:rFonts w:ascii="Arial" w:hAnsi="Arial" w:cs="Arial"/>
          <w:sz w:val="22"/>
          <w:szCs w:val="22"/>
        </w:rPr>
        <w:tab/>
      </w:r>
      <w:r w:rsidRPr="00FB16EB">
        <w:rPr>
          <w:rFonts w:ascii="Arial" w:hAnsi="Arial" w:cs="Arial"/>
          <w:sz w:val="22"/>
          <w:szCs w:val="22"/>
        </w:rPr>
        <w:tab/>
      </w:r>
      <w:r w:rsidRPr="00FB16EB">
        <w:rPr>
          <w:rFonts w:ascii="Arial" w:hAnsi="Arial" w:cs="Arial"/>
          <w:sz w:val="22"/>
          <w:szCs w:val="22"/>
        </w:rPr>
        <w:tab/>
        <w:t xml:space="preserve">                      (Signature)</w:t>
      </w:r>
      <w:r w:rsidRPr="00FB16EB">
        <w:rPr>
          <w:rFonts w:ascii="Arial" w:hAnsi="Arial" w:cs="Arial"/>
          <w:sz w:val="22"/>
          <w:szCs w:val="22"/>
        </w:rPr>
        <w:tab/>
      </w:r>
      <w:r w:rsidRPr="00FB16EB">
        <w:rPr>
          <w:rFonts w:ascii="Arial" w:hAnsi="Arial" w:cs="Arial"/>
          <w:sz w:val="22"/>
          <w:szCs w:val="22"/>
        </w:rPr>
        <w:tab/>
        <w:t xml:space="preserve">                 (Date)</w:t>
      </w:r>
    </w:p>
    <w:p w14:paraId="07E2DE45" w14:textId="77777777" w:rsidR="00FB16EB" w:rsidRDefault="00FB16EB" w:rsidP="00FB16EB">
      <w:pPr>
        <w:ind w:right="-990"/>
        <w:rPr>
          <w:rFonts w:ascii="Arial" w:hAnsi="Arial" w:cs="Arial"/>
          <w:sz w:val="22"/>
          <w:szCs w:val="22"/>
        </w:rPr>
      </w:pPr>
    </w:p>
    <w:p w14:paraId="2575C12E" w14:textId="77777777" w:rsidR="00306509" w:rsidRDefault="00306509" w:rsidP="00FB16EB">
      <w:pPr>
        <w:pStyle w:val="Heading1"/>
        <w:ind w:right="-990"/>
        <w:jc w:val="center"/>
        <w:rPr>
          <w:rFonts w:ascii="Arial" w:hAnsi="Arial" w:cs="Arial"/>
          <w:sz w:val="22"/>
          <w:szCs w:val="22"/>
        </w:rPr>
      </w:pPr>
    </w:p>
    <w:p w14:paraId="3180B975" w14:textId="77777777" w:rsidR="00FB16EB" w:rsidRPr="00D32267" w:rsidRDefault="00FB16EB" w:rsidP="00FB16EB">
      <w:pPr>
        <w:pStyle w:val="Heading1"/>
        <w:ind w:right="-990"/>
        <w:jc w:val="center"/>
        <w:rPr>
          <w:rFonts w:ascii="Arial" w:hAnsi="Arial" w:cs="Arial"/>
          <w:sz w:val="22"/>
          <w:szCs w:val="22"/>
        </w:rPr>
      </w:pPr>
      <w:r w:rsidRPr="00D32267">
        <w:rPr>
          <w:rFonts w:ascii="Arial" w:hAnsi="Arial" w:cs="Arial"/>
          <w:sz w:val="22"/>
          <w:szCs w:val="22"/>
        </w:rPr>
        <w:t>TO BE COMPLETED BY SECURITY</w:t>
      </w:r>
    </w:p>
    <w:p w14:paraId="32579CBD" w14:textId="77777777" w:rsidR="00FB16EB" w:rsidRPr="00D32267" w:rsidRDefault="00FB16EB" w:rsidP="00FB16EB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CE1"/>
        <w:ind w:right="-990"/>
        <w:rPr>
          <w:rFonts w:ascii="Arial" w:hAnsi="Arial" w:cs="Arial"/>
          <w:b/>
          <w:sz w:val="22"/>
          <w:szCs w:val="22"/>
        </w:rPr>
      </w:pPr>
    </w:p>
    <w:p w14:paraId="6624D354" w14:textId="77777777" w:rsidR="00FB16EB" w:rsidRPr="00D32267" w:rsidRDefault="00DC6F20" w:rsidP="00FB16EB">
      <w:pPr>
        <w:pStyle w:val="Heading2"/>
        <w:pBdr>
          <w:top w:val="single" w:sz="4" w:space="0" w:color="auto"/>
          <w:bottom w:val="single" w:sz="4" w:space="0" w:color="auto"/>
        </w:pBdr>
        <w:shd w:val="clear" w:color="auto" w:fill="EEECE1"/>
        <w:ind w:right="-9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Completed b</w:t>
      </w:r>
      <w:r w:rsidR="00FB16EB" w:rsidRPr="00D32267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:</w:t>
      </w:r>
      <w:r w:rsidR="00FB16EB" w:rsidRPr="00D32267">
        <w:rPr>
          <w:rFonts w:ascii="Arial" w:hAnsi="Arial" w:cs="Arial"/>
          <w:sz w:val="22"/>
          <w:szCs w:val="22"/>
        </w:rPr>
        <w:t xml:space="preserve"> _____________________</w:t>
      </w:r>
      <w:r w:rsidR="00FB16EB" w:rsidRPr="00D32267">
        <w:rPr>
          <w:rFonts w:ascii="Arial" w:hAnsi="Arial" w:cs="Arial"/>
          <w:sz w:val="22"/>
          <w:szCs w:val="22"/>
        </w:rPr>
        <w:tab/>
        <w:t>Date</w:t>
      </w:r>
      <w:r>
        <w:rPr>
          <w:rFonts w:ascii="Arial" w:hAnsi="Arial" w:cs="Arial"/>
          <w:sz w:val="22"/>
          <w:szCs w:val="22"/>
        </w:rPr>
        <w:t xml:space="preserve">: </w:t>
      </w:r>
      <w:r w:rsidR="00FB16EB" w:rsidRPr="00D32267">
        <w:rPr>
          <w:rFonts w:ascii="Arial" w:hAnsi="Arial" w:cs="Arial"/>
          <w:sz w:val="22"/>
          <w:szCs w:val="22"/>
        </w:rPr>
        <w:t>____________</w:t>
      </w:r>
      <w:r w:rsidR="00FB16EB" w:rsidRPr="00D32267">
        <w:rPr>
          <w:rFonts w:ascii="Arial" w:hAnsi="Arial" w:cs="Arial"/>
          <w:sz w:val="22"/>
          <w:szCs w:val="22"/>
        </w:rPr>
        <w:tab/>
        <w:t>Bid #</w:t>
      </w:r>
      <w:r>
        <w:rPr>
          <w:rFonts w:ascii="Arial" w:hAnsi="Arial" w:cs="Arial"/>
          <w:sz w:val="22"/>
          <w:szCs w:val="22"/>
        </w:rPr>
        <w:t>:</w:t>
      </w:r>
      <w:r w:rsidR="00FB16EB" w:rsidRPr="00D32267">
        <w:rPr>
          <w:rFonts w:ascii="Arial" w:hAnsi="Arial" w:cs="Arial"/>
          <w:sz w:val="22"/>
          <w:szCs w:val="22"/>
        </w:rPr>
        <w:t xml:space="preserve"> __________________________</w:t>
      </w:r>
    </w:p>
    <w:p w14:paraId="2DCC2119" w14:textId="77777777" w:rsidR="00FB16EB" w:rsidRPr="00D32267" w:rsidRDefault="00FB16EB" w:rsidP="00FB16EB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CE1"/>
        <w:ind w:right="-990"/>
        <w:rPr>
          <w:rFonts w:ascii="Arial" w:hAnsi="Arial" w:cs="Arial"/>
          <w:b/>
          <w:sz w:val="22"/>
          <w:szCs w:val="22"/>
        </w:rPr>
      </w:pPr>
    </w:p>
    <w:p w14:paraId="0B1E7EEC" w14:textId="77777777" w:rsidR="00FB16EB" w:rsidRDefault="00651414" w:rsidP="00FB16EB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CE1"/>
        <w:ind w:right="-9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Overlay: </w:t>
      </w:r>
      <w:r w:rsidR="00DC6F20">
        <w:rPr>
          <w:rFonts w:ascii="Arial" w:hAnsi="Arial" w:cs="Arial"/>
          <w:b/>
          <w:sz w:val="22"/>
          <w:szCs w:val="22"/>
        </w:rPr>
        <w:t xml:space="preserve"> </w:t>
      </w:r>
      <w:r w:rsidR="00FB16EB" w:rsidRPr="00D32267">
        <w:rPr>
          <w:rFonts w:ascii="Arial" w:hAnsi="Arial" w:cs="Arial"/>
          <w:b/>
          <w:sz w:val="22"/>
          <w:szCs w:val="22"/>
        </w:rPr>
        <w:t>_____</w:t>
      </w:r>
      <w:r>
        <w:rPr>
          <w:rFonts w:ascii="Arial" w:hAnsi="Arial" w:cs="Arial"/>
          <w:b/>
          <w:sz w:val="22"/>
          <w:szCs w:val="22"/>
        </w:rPr>
        <w:t xml:space="preserve">Yes / No </w:t>
      </w:r>
      <w:r w:rsidR="00FB16EB" w:rsidRPr="00D32267">
        <w:rPr>
          <w:rFonts w:ascii="Arial" w:hAnsi="Arial" w:cs="Arial"/>
          <w:b/>
          <w:sz w:val="22"/>
          <w:szCs w:val="22"/>
        </w:rPr>
        <w:t>___</w:t>
      </w:r>
      <w:r w:rsidR="00230F4F">
        <w:rPr>
          <w:rFonts w:ascii="Arial" w:hAnsi="Arial" w:cs="Arial"/>
          <w:b/>
          <w:sz w:val="22"/>
          <w:szCs w:val="22"/>
        </w:rPr>
        <w:tab/>
      </w:r>
      <w:r w:rsidR="00230F4F">
        <w:rPr>
          <w:rFonts w:ascii="Arial" w:hAnsi="Arial" w:cs="Arial"/>
          <w:b/>
          <w:sz w:val="22"/>
          <w:szCs w:val="22"/>
        </w:rPr>
        <w:tab/>
      </w:r>
      <w:r w:rsidR="00230F4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="00FB16EB" w:rsidRPr="00D32267">
        <w:rPr>
          <w:rFonts w:ascii="Arial" w:hAnsi="Arial" w:cs="Arial"/>
          <w:b/>
          <w:sz w:val="22"/>
          <w:szCs w:val="22"/>
        </w:rPr>
        <w:tab/>
        <w:t>Date</w:t>
      </w:r>
      <w:r w:rsidR="00DC6F20">
        <w:rPr>
          <w:rFonts w:ascii="Arial" w:hAnsi="Arial" w:cs="Arial"/>
          <w:b/>
          <w:sz w:val="22"/>
          <w:szCs w:val="22"/>
        </w:rPr>
        <w:t xml:space="preserve"> Shipped</w:t>
      </w:r>
      <w:r w:rsidR="00FB16EB" w:rsidRPr="00D32267">
        <w:rPr>
          <w:rFonts w:ascii="Arial" w:hAnsi="Arial" w:cs="Arial"/>
          <w:b/>
          <w:sz w:val="22"/>
          <w:szCs w:val="22"/>
        </w:rPr>
        <w:t>_____________</w:t>
      </w:r>
    </w:p>
    <w:p w14:paraId="2BF7D81C" w14:textId="77777777" w:rsidR="00DC6F20" w:rsidRPr="00D32267" w:rsidRDefault="00DC6F20" w:rsidP="00FB16EB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EECE1"/>
        <w:ind w:right="-990"/>
        <w:rPr>
          <w:rFonts w:ascii="Arial" w:hAnsi="Arial" w:cs="Arial"/>
          <w:b/>
          <w:sz w:val="22"/>
          <w:szCs w:val="22"/>
        </w:rPr>
      </w:pPr>
    </w:p>
    <w:p w14:paraId="5E2A82BC" w14:textId="77777777" w:rsidR="009B36B0" w:rsidRPr="009B36B0" w:rsidRDefault="009B36B0" w:rsidP="009B36B0">
      <w:pPr>
        <w:rPr>
          <w:rFonts w:ascii="Arial" w:hAnsi="Arial" w:cs="Arial"/>
          <w:b/>
          <w:sz w:val="22"/>
          <w:szCs w:val="22"/>
        </w:rPr>
      </w:pPr>
    </w:p>
    <w:sectPr w:rsidR="009B36B0" w:rsidRPr="009B36B0" w:rsidSect="00124A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576" w:gutter="0"/>
      <w:paperSrc w:first="1" w:other="1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9EE5F" w14:textId="77777777" w:rsidR="00D31DE5" w:rsidRDefault="00D31DE5">
      <w:r>
        <w:separator/>
      </w:r>
    </w:p>
  </w:endnote>
  <w:endnote w:type="continuationSeparator" w:id="0">
    <w:p w14:paraId="32A252E8" w14:textId="77777777" w:rsidR="00D31DE5" w:rsidRDefault="00D3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918A2" w14:textId="77777777" w:rsidR="001822C9" w:rsidRDefault="00182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3E4AA" w14:textId="77777777" w:rsidR="009B36B0" w:rsidRDefault="009B36B0" w:rsidP="009B36B0">
    <w:pPr>
      <w:pStyle w:val="Footer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>Form No:  QG_FM_GPS000</w:t>
    </w:r>
    <w:r w:rsidR="00B34EE5">
      <w:rPr>
        <w:rStyle w:val="PageNumber"/>
        <w:rFonts w:ascii="Arial" w:hAnsi="Arial" w:cs="Arial"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t xml:space="preserve"> Revi</w:t>
    </w:r>
    <w:r w:rsidR="00B34EE5">
      <w:rPr>
        <w:rStyle w:val="PageNumber"/>
        <w:rFonts w:ascii="Arial" w:hAnsi="Arial" w:cs="Arial"/>
        <w:sz w:val="16"/>
        <w:szCs w:val="16"/>
      </w:rPr>
      <w:t>sion 1</w:t>
    </w:r>
    <w:r w:rsidR="00B34EE5">
      <w:rPr>
        <w:rStyle w:val="PageNumber"/>
        <w:rFonts w:ascii="Arial" w:hAnsi="Arial" w:cs="Arial"/>
        <w:sz w:val="16"/>
        <w:szCs w:val="16"/>
      </w:rPr>
      <w:tab/>
    </w:r>
    <w:r w:rsidR="00B34EE5">
      <w:rPr>
        <w:rStyle w:val="PageNumber"/>
        <w:rFonts w:ascii="Arial" w:hAnsi="Arial" w:cs="Arial"/>
        <w:sz w:val="16"/>
        <w:szCs w:val="16"/>
      </w:rPr>
      <w:tab/>
      <w:t>Reference: QG_OP_GPS0001</w:t>
    </w:r>
  </w:p>
  <w:p w14:paraId="73082E56" w14:textId="77777777" w:rsidR="009B36B0" w:rsidRDefault="009B36B0" w:rsidP="009B36B0">
    <w:pPr>
      <w:pStyle w:val="Footer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>Effective Date: 01-Dec-2014</w:t>
    </w:r>
  </w:p>
  <w:p w14:paraId="1BE69E9E" w14:textId="77777777" w:rsidR="009B36B0" w:rsidRDefault="009B36B0" w:rsidP="009B36B0">
    <w:pPr>
      <w:pStyle w:val="Footer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 </w:t>
    </w:r>
  </w:p>
  <w:p w14:paraId="795FD329" w14:textId="77777777" w:rsidR="009B36B0" w:rsidRDefault="009B36B0" w:rsidP="009B36B0">
    <w:pPr>
      <w:pStyle w:val="Footer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Copyright © 2010-2014 </w:t>
    </w:r>
    <w:r w:rsidR="002F1FB6">
      <w:rPr>
        <w:rStyle w:val="PageNumber"/>
        <w:rFonts w:ascii="Arial" w:hAnsi="Arial" w:cs="Arial"/>
        <w:sz w:val="16"/>
        <w:szCs w:val="16"/>
      </w:rPr>
      <w:t>IQVIA</w:t>
    </w:r>
    <w:r>
      <w:rPr>
        <w:rStyle w:val="PageNumber"/>
        <w:rFonts w:ascii="Arial" w:hAnsi="Arial" w:cs="Arial"/>
        <w:sz w:val="16"/>
        <w:szCs w:val="16"/>
      </w:rPr>
      <w:t xml:space="preserve"> Transnational Corp. All rights reserved.  </w:t>
    </w:r>
    <w:r w:rsidRPr="00FC2102">
      <w:rPr>
        <w:rStyle w:val="PageNumber"/>
        <w:rFonts w:ascii="Arial" w:hAnsi="Arial" w:cs="Arial"/>
        <w:sz w:val="16"/>
        <w:szCs w:val="16"/>
      </w:rPr>
      <w:t>The</w:t>
    </w:r>
    <w:r>
      <w:rPr>
        <w:rStyle w:val="PageNumber"/>
        <w:rFonts w:ascii="Arial" w:hAnsi="Arial" w:cs="Arial"/>
        <w:sz w:val="16"/>
        <w:szCs w:val="16"/>
      </w:rPr>
      <w:t xml:space="preserve"> contents of this document are C</w:t>
    </w:r>
    <w:r w:rsidRPr="00FC2102">
      <w:rPr>
        <w:rStyle w:val="PageNumber"/>
        <w:rFonts w:ascii="Arial" w:hAnsi="Arial" w:cs="Arial"/>
        <w:sz w:val="16"/>
        <w:szCs w:val="16"/>
      </w:rPr>
      <w:t>onfidential and</w:t>
    </w:r>
    <w:r>
      <w:rPr>
        <w:rStyle w:val="PageNumber"/>
        <w:rFonts w:ascii="Arial" w:hAnsi="Arial" w:cs="Arial"/>
        <w:sz w:val="16"/>
        <w:szCs w:val="16"/>
      </w:rPr>
      <w:t xml:space="preserve"> P</w:t>
    </w:r>
    <w:r w:rsidRPr="00FC2102">
      <w:rPr>
        <w:rStyle w:val="PageNumber"/>
        <w:rFonts w:ascii="Arial" w:hAnsi="Arial" w:cs="Arial"/>
        <w:sz w:val="16"/>
        <w:szCs w:val="16"/>
      </w:rPr>
      <w:t xml:space="preserve">roprietary to </w:t>
    </w:r>
    <w:r w:rsidR="002F1FB6">
      <w:rPr>
        <w:rStyle w:val="PageNumber"/>
        <w:rFonts w:ascii="Arial" w:hAnsi="Arial" w:cs="Arial"/>
        <w:sz w:val="16"/>
        <w:szCs w:val="16"/>
      </w:rPr>
      <w:t>qui</w:t>
    </w:r>
    <w:r w:rsidRPr="00FC2102">
      <w:rPr>
        <w:rStyle w:val="PageNumber"/>
        <w:rFonts w:ascii="Arial" w:hAnsi="Arial" w:cs="Arial"/>
        <w:sz w:val="16"/>
        <w:szCs w:val="16"/>
      </w:rPr>
      <w:t xml:space="preserve"> Transnational Corp. Unauthorized use, disclosure or reproduction is strictly prohibited</w:t>
    </w:r>
    <w:r w:rsidRPr="00324B0B">
      <w:rPr>
        <w:rStyle w:val="PageNumber"/>
        <w:rFonts w:ascii="Arial" w:hAnsi="Arial" w:cs="Arial"/>
        <w:sz w:val="16"/>
        <w:szCs w:val="16"/>
      </w:rPr>
      <w:t>.</w:t>
    </w:r>
  </w:p>
  <w:p w14:paraId="6C34BBD6" w14:textId="77777777" w:rsidR="00124A73" w:rsidRPr="009B36B0" w:rsidRDefault="00124A73" w:rsidP="009B36B0">
    <w:pPr>
      <w:pStyle w:val="Footer"/>
      <w:rPr>
        <w:rStyle w:val="PageNumber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C882" w14:textId="77777777" w:rsidR="009B36B0" w:rsidRPr="00705193" w:rsidRDefault="009B36B0" w:rsidP="00DE3676">
    <w:pPr>
      <w:pStyle w:val="Footer"/>
      <w:pBdr>
        <w:top w:val="single" w:sz="4" w:space="1" w:color="auto"/>
      </w:pBdr>
      <w:rPr>
        <w:rStyle w:val="PageNumber"/>
        <w:rFonts w:ascii="Arial" w:hAnsi="Arial" w:cs="Arial"/>
        <w:sz w:val="18"/>
        <w:szCs w:val="18"/>
      </w:rPr>
    </w:pPr>
    <w:r w:rsidRPr="00705193">
      <w:rPr>
        <w:rStyle w:val="PageNumber"/>
        <w:rFonts w:ascii="Arial" w:hAnsi="Arial" w:cs="Arial"/>
        <w:sz w:val="18"/>
        <w:szCs w:val="18"/>
      </w:rPr>
      <w:t>Form No:  QG_FM_GPS000</w:t>
    </w:r>
    <w:r w:rsidR="00B34EE5" w:rsidRPr="00705193">
      <w:rPr>
        <w:rStyle w:val="PageNumber"/>
        <w:rFonts w:ascii="Arial" w:hAnsi="Arial" w:cs="Arial"/>
        <w:sz w:val="18"/>
        <w:szCs w:val="18"/>
      </w:rPr>
      <w:t>1</w:t>
    </w:r>
    <w:r w:rsidRPr="00705193">
      <w:rPr>
        <w:rStyle w:val="PageNumber"/>
        <w:rFonts w:ascii="Arial" w:hAnsi="Arial" w:cs="Arial"/>
        <w:sz w:val="18"/>
        <w:szCs w:val="18"/>
      </w:rPr>
      <w:t xml:space="preserve"> Revi</w:t>
    </w:r>
    <w:r w:rsidR="00B606BA">
      <w:rPr>
        <w:rStyle w:val="PageNumber"/>
        <w:rFonts w:ascii="Arial" w:hAnsi="Arial" w:cs="Arial"/>
        <w:sz w:val="18"/>
        <w:szCs w:val="18"/>
      </w:rPr>
      <w:t xml:space="preserve">sion </w:t>
    </w:r>
    <w:r w:rsidR="00B934F9">
      <w:rPr>
        <w:rStyle w:val="PageNumber"/>
        <w:rFonts w:ascii="Arial" w:hAnsi="Arial" w:cs="Arial"/>
        <w:sz w:val="18"/>
        <w:szCs w:val="18"/>
      </w:rPr>
      <w:t>3</w:t>
    </w:r>
    <w:r w:rsidR="00B34EE5" w:rsidRPr="00705193">
      <w:rPr>
        <w:rStyle w:val="PageNumber"/>
        <w:rFonts w:ascii="Arial" w:hAnsi="Arial" w:cs="Arial"/>
        <w:sz w:val="18"/>
        <w:szCs w:val="18"/>
      </w:rPr>
      <w:tab/>
    </w:r>
    <w:r w:rsidR="00B34EE5" w:rsidRPr="00705193">
      <w:rPr>
        <w:rStyle w:val="PageNumber"/>
        <w:rFonts w:ascii="Arial" w:hAnsi="Arial" w:cs="Arial"/>
        <w:sz w:val="18"/>
        <w:szCs w:val="18"/>
      </w:rPr>
      <w:tab/>
      <w:t>Reference: QG_OP_GPS0001</w:t>
    </w:r>
  </w:p>
  <w:p w14:paraId="5B54EE9A" w14:textId="77777777" w:rsidR="009B36B0" w:rsidRPr="00705193" w:rsidRDefault="002F1FB6" w:rsidP="00DE3676">
    <w:pPr>
      <w:pStyle w:val="Footer"/>
      <w:pBdr>
        <w:top w:val="single" w:sz="4" w:space="1" w:color="auto"/>
      </w:pBdr>
      <w:rPr>
        <w:rStyle w:val="PageNumber"/>
        <w:rFonts w:ascii="Arial" w:hAnsi="Arial" w:cs="Arial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 xml:space="preserve">Effective Date: </w:t>
    </w:r>
    <w:r w:rsidR="00DE3676">
      <w:rPr>
        <w:rStyle w:val="PageNumber"/>
        <w:rFonts w:ascii="Arial" w:hAnsi="Arial" w:cs="Arial"/>
        <w:sz w:val="18"/>
        <w:szCs w:val="18"/>
      </w:rPr>
      <w:t>01Jun</w:t>
    </w:r>
    <w:r>
      <w:rPr>
        <w:rStyle w:val="PageNumber"/>
        <w:rFonts w:ascii="Arial" w:hAnsi="Arial" w:cs="Arial"/>
        <w:sz w:val="18"/>
        <w:szCs w:val="18"/>
      </w:rPr>
      <w:t>201</w:t>
    </w:r>
    <w:r w:rsidR="00B934F9">
      <w:rPr>
        <w:rStyle w:val="PageNumber"/>
        <w:rFonts w:ascii="Arial" w:hAnsi="Arial" w:cs="Arial"/>
        <w:sz w:val="18"/>
        <w:szCs w:val="18"/>
      </w:rPr>
      <w:t>9</w:t>
    </w:r>
  </w:p>
  <w:p w14:paraId="64527FCE" w14:textId="77777777" w:rsidR="009B36B0" w:rsidRPr="00705193" w:rsidRDefault="009B36B0" w:rsidP="00DE3676">
    <w:pPr>
      <w:pStyle w:val="Footer"/>
      <w:pBdr>
        <w:top w:val="single" w:sz="4" w:space="1" w:color="auto"/>
      </w:pBdr>
      <w:rPr>
        <w:rStyle w:val="PageNumber"/>
        <w:rFonts w:ascii="Arial" w:hAnsi="Arial" w:cs="Arial"/>
        <w:sz w:val="18"/>
        <w:szCs w:val="18"/>
      </w:rPr>
    </w:pPr>
    <w:r w:rsidRPr="00705193">
      <w:rPr>
        <w:rStyle w:val="PageNumber"/>
        <w:rFonts w:ascii="Arial" w:hAnsi="Arial" w:cs="Arial"/>
        <w:sz w:val="18"/>
        <w:szCs w:val="18"/>
      </w:rPr>
      <w:t xml:space="preserve"> </w:t>
    </w:r>
  </w:p>
  <w:p w14:paraId="4BFDF753" w14:textId="77777777" w:rsidR="00DC41F9" w:rsidRDefault="00DC41F9" w:rsidP="00DE3676">
    <w:pPr>
      <w:pStyle w:val="Footer"/>
      <w:pBdr>
        <w:top w:val="single" w:sz="4" w:space="1" w:color="auto"/>
      </w:pBdr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Copyright © </w:t>
    </w:r>
    <w:r w:rsidR="001822C9">
      <w:rPr>
        <w:rStyle w:val="PageNumber"/>
        <w:rFonts w:ascii="Arial" w:hAnsi="Arial" w:cs="Arial"/>
        <w:sz w:val="16"/>
        <w:szCs w:val="16"/>
      </w:rPr>
      <w:t xml:space="preserve">2015, 2018, </w:t>
    </w:r>
    <w:r>
      <w:rPr>
        <w:rStyle w:val="PageNumber"/>
        <w:rFonts w:ascii="Arial" w:hAnsi="Arial" w:cs="Arial"/>
        <w:sz w:val="16"/>
        <w:szCs w:val="16"/>
      </w:rPr>
      <w:t>20</w:t>
    </w:r>
    <w:r w:rsidR="009B36B0">
      <w:rPr>
        <w:rStyle w:val="PageNumber"/>
        <w:rFonts w:ascii="Arial" w:hAnsi="Arial" w:cs="Arial"/>
        <w:sz w:val="16"/>
        <w:szCs w:val="16"/>
      </w:rPr>
      <w:t>1</w:t>
    </w:r>
    <w:r w:rsidR="00B934F9">
      <w:rPr>
        <w:rStyle w:val="PageNumber"/>
        <w:rFonts w:ascii="Arial" w:hAnsi="Arial" w:cs="Arial"/>
        <w:sz w:val="16"/>
        <w:szCs w:val="16"/>
      </w:rPr>
      <w:t>9</w:t>
    </w:r>
    <w:r w:rsidR="0064678F">
      <w:rPr>
        <w:rStyle w:val="PageNumber"/>
        <w:rFonts w:ascii="Arial" w:hAnsi="Arial" w:cs="Arial"/>
        <w:sz w:val="16"/>
        <w:szCs w:val="16"/>
      </w:rPr>
      <w:t xml:space="preserve"> </w:t>
    </w:r>
    <w:r w:rsidR="00B606BA" w:rsidRPr="0073229A">
      <w:rPr>
        <w:rFonts w:ascii="Arial" w:hAnsi="Arial" w:cs="Arial"/>
        <w:sz w:val="16"/>
        <w:szCs w:val="16"/>
      </w:rPr>
      <w:t>IQVIA. All rights reserved. The contents of this document are confidential and proprietary to IQVIA Holdings Inc. and its subsidiaries. Unauthorized use, disclosure or reproduction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65AF6" w14:textId="77777777" w:rsidR="00D31DE5" w:rsidRDefault="00D31DE5">
      <w:r>
        <w:separator/>
      </w:r>
    </w:p>
  </w:footnote>
  <w:footnote w:type="continuationSeparator" w:id="0">
    <w:p w14:paraId="1E8BD437" w14:textId="77777777" w:rsidR="00D31DE5" w:rsidRDefault="00D31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DB827" w14:textId="77777777" w:rsidR="001822C9" w:rsidRDefault="00182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10" w:type="dxa"/>
      <w:tblInd w:w="-432" w:type="dxa"/>
      <w:tblLayout w:type="fixed"/>
      <w:tblLook w:val="0000" w:firstRow="0" w:lastRow="0" w:firstColumn="0" w:lastColumn="0" w:noHBand="0" w:noVBand="0"/>
    </w:tblPr>
    <w:tblGrid>
      <w:gridCol w:w="6609"/>
      <w:gridCol w:w="3201"/>
    </w:tblGrid>
    <w:tr w:rsidR="009B36B0" w:rsidRPr="00941C3B" w14:paraId="6DA3C73B" w14:textId="77777777" w:rsidTr="009B36B0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3B9264AB" w14:textId="77777777" w:rsidR="009B36B0" w:rsidRPr="004A090D" w:rsidRDefault="009B36B0" w:rsidP="00CD2925">
          <w:pPr>
            <w:ind w:left="-108"/>
            <w:rPr>
              <w:rFonts w:ascii="Arial" w:hAnsi="Arial" w:cs="Arial"/>
              <w:sz w:val="22"/>
              <w:szCs w:val="22"/>
            </w:rPr>
          </w:pPr>
          <w:r w:rsidRPr="004A090D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125848CE" wp14:editId="5FEDB118">
                <wp:extent cx="1009650" cy="347731"/>
                <wp:effectExtent l="19050" t="0" r="0" b="0"/>
                <wp:docPr id="1" name="Picture 3" descr="C:\Documents and Settings\q741377\Desktop\Q_hor_pos_full_spot_B_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q741377\Desktop\Q_hor_pos_full_spot_B_sma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347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A2CBC0D" w14:textId="77777777" w:rsidR="009B36B0" w:rsidRPr="004A090D" w:rsidRDefault="009B36B0" w:rsidP="004A090D">
          <w:pPr>
            <w:ind w:left="34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4A090D">
            <w:rPr>
              <w:rFonts w:ascii="Arial" w:hAnsi="Arial" w:cs="Arial"/>
              <w:bCs/>
              <w:color w:val="000000" w:themeColor="text1"/>
              <w:sz w:val="22"/>
              <w:szCs w:val="22"/>
            </w:rPr>
            <w:t xml:space="preserve">Quintiles Security </w:t>
          </w:r>
          <w:r w:rsidR="004A090D" w:rsidRPr="004A090D">
            <w:rPr>
              <w:rFonts w:ascii="Arial" w:hAnsi="Arial" w:cs="Arial"/>
              <w:bCs/>
              <w:color w:val="000000" w:themeColor="text1"/>
              <w:sz w:val="22"/>
              <w:szCs w:val="22"/>
            </w:rPr>
            <w:t xml:space="preserve">Badge </w:t>
          </w:r>
          <w:r w:rsidRPr="004A090D">
            <w:rPr>
              <w:rFonts w:ascii="Arial" w:hAnsi="Arial" w:cs="Arial"/>
              <w:bCs/>
              <w:color w:val="000000" w:themeColor="text1"/>
              <w:sz w:val="22"/>
              <w:szCs w:val="22"/>
            </w:rPr>
            <w:t>Access Request Form</w:t>
          </w:r>
        </w:p>
      </w:tc>
      <w:tc>
        <w:tcPr>
          <w:tcW w:w="3016" w:type="dxa"/>
          <w:tcBorders>
            <w:bottom w:val="single" w:sz="12" w:space="0" w:color="auto"/>
          </w:tcBorders>
          <w:vAlign w:val="center"/>
        </w:tcPr>
        <w:p w14:paraId="213726F3" w14:textId="77777777" w:rsidR="009B36B0" w:rsidRDefault="009B36B0" w:rsidP="00CD2925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5BDE053A" w14:textId="77777777" w:rsidR="009B36B0" w:rsidRDefault="009B36B0" w:rsidP="00CD2925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6F7B70D0" w14:textId="3E9E0AA7" w:rsidR="009B36B0" w:rsidRPr="0064119F" w:rsidRDefault="009B36B0" w:rsidP="00CD2925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64119F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="00B67BC6" w:rsidRPr="0064119F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64119F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="00B67BC6" w:rsidRPr="0064119F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 w:rsidR="00CE1755">
            <w:rPr>
              <w:rFonts w:ascii="Arial" w:hAnsi="Arial" w:cs="Arial"/>
              <w:noProof/>
              <w:snapToGrid w:val="0"/>
              <w:sz w:val="20"/>
              <w:szCs w:val="20"/>
            </w:rPr>
            <w:t>2</w:t>
          </w:r>
          <w:r w:rsidR="00B67BC6" w:rsidRPr="0064119F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64119F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761D44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begin"/>
          </w:r>
          <w:r w:rsidR="00761D44">
            <w:rPr>
              <w:rFonts w:ascii="Arial" w:hAnsi="Arial" w:cs="Arial"/>
              <w:noProof/>
              <w:snapToGrid w:val="0"/>
              <w:sz w:val="20"/>
              <w:szCs w:val="20"/>
            </w:rPr>
            <w:instrText xml:space="preserve"> SECTIONPAGES   \* MERGEFORMAT </w:instrText>
          </w:r>
          <w:r w:rsidR="00761D44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separate"/>
          </w:r>
          <w:r w:rsidR="005326B9">
            <w:rPr>
              <w:rFonts w:ascii="Arial" w:hAnsi="Arial" w:cs="Arial"/>
              <w:noProof/>
              <w:snapToGrid w:val="0"/>
              <w:sz w:val="20"/>
              <w:szCs w:val="20"/>
            </w:rPr>
            <w:t>2</w:t>
          </w:r>
          <w:r w:rsidR="00761D44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end"/>
          </w:r>
        </w:p>
      </w:tc>
    </w:tr>
  </w:tbl>
  <w:p w14:paraId="3F1F2363" w14:textId="77777777" w:rsidR="00124A73" w:rsidRDefault="00124A73" w:rsidP="002113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10" w:type="dxa"/>
      <w:tblInd w:w="-432" w:type="dxa"/>
      <w:tblLayout w:type="fixed"/>
      <w:tblLook w:val="0000" w:firstRow="0" w:lastRow="0" w:firstColumn="0" w:lastColumn="0" w:noHBand="0" w:noVBand="0"/>
    </w:tblPr>
    <w:tblGrid>
      <w:gridCol w:w="6609"/>
      <w:gridCol w:w="3201"/>
    </w:tblGrid>
    <w:tr w:rsidR="009B36B0" w:rsidRPr="00941C3B" w14:paraId="3106D15C" w14:textId="77777777" w:rsidTr="00CD2925">
      <w:trPr>
        <w:cantSplit/>
        <w:trHeight w:val="360"/>
      </w:trPr>
      <w:tc>
        <w:tcPr>
          <w:tcW w:w="6228" w:type="dxa"/>
          <w:tcBorders>
            <w:bottom w:val="single" w:sz="12" w:space="0" w:color="auto"/>
          </w:tcBorders>
          <w:vAlign w:val="center"/>
        </w:tcPr>
        <w:p w14:paraId="0FF43F0C" w14:textId="77777777" w:rsidR="009B36B0" w:rsidRPr="00B606BA" w:rsidRDefault="00B606BA" w:rsidP="00CD2925">
          <w:pPr>
            <w:ind w:left="-108"/>
            <w:rPr>
              <w:rFonts w:ascii="Arial" w:hAnsi="Arial" w:cs="Arial"/>
              <w:sz w:val="20"/>
              <w:szCs w:val="20"/>
            </w:rPr>
          </w:pPr>
          <w:r w:rsidRPr="00B606BA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3CAFD0A4" wp14:editId="3FE40523">
                <wp:extent cx="2314286" cy="666667"/>
                <wp:effectExtent l="0" t="0" r="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286" cy="6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2377BE" w14:textId="77777777" w:rsidR="009B36B0" w:rsidRPr="00B606BA" w:rsidRDefault="002F1FB6" w:rsidP="007464BA">
          <w:pPr>
            <w:ind w:left="34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2F1FB6">
            <w:rPr>
              <w:rFonts w:ascii="Arial" w:hAnsi="Arial" w:cs="Arial"/>
              <w:bCs/>
              <w:color w:val="000000" w:themeColor="text1"/>
              <w:sz w:val="20"/>
              <w:szCs w:val="20"/>
            </w:rPr>
            <w:t>IQVIA Security Badge Request Form</w:t>
          </w:r>
        </w:p>
      </w:tc>
      <w:tc>
        <w:tcPr>
          <w:tcW w:w="3016" w:type="dxa"/>
          <w:tcBorders>
            <w:bottom w:val="single" w:sz="12" w:space="0" w:color="auto"/>
          </w:tcBorders>
          <w:vAlign w:val="center"/>
        </w:tcPr>
        <w:p w14:paraId="73B57954" w14:textId="77777777" w:rsidR="009B36B0" w:rsidRPr="00B606BA" w:rsidRDefault="009B36B0" w:rsidP="00CD2925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13FC8C65" w14:textId="77777777" w:rsidR="009B36B0" w:rsidRPr="00B606BA" w:rsidRDefault="009B36B0" w:rsidP="00CD2925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  <w:p w14:paraId="5AA2C25A" w14:textId="5E6EAEDD" w:rsidR="009B36B0" w:rsidRPr="00B606BA" w:rsidRDefault="009B36B0" w:rsidP="00CD2925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B606BA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="00B67BC6" w:rsidRPr="00B606BA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B606BA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="00B67BC6" w:rsidRPr="00B606BA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 w:rsidR="002F1FB6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="00B67BC6" w:rsidRPr="00B606BA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B606BA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500195" w:rsidRPr="00B606BA">
            <w:rPr>
              <w:rFonts w:ascii="Arial" w:hAnsi="Arial" w:cs="Arial"/>
              <w:sz w:val="20"/>
              <w:szCs w:val="20"/>
            </w:rPr>
            <w:fldChar w:fldCharType="begin"/>
          </w:r>
          <w:r w:rsidR="00500195" w:rsidRPr="00B606BA">
            <w:rPr>
              <w:rFonts w:ascii="Arial" w:hAnsi="Arial" w:cs="Arial"/>
              <w:sz w:val="20"/>
              <w:szCs w:val="20"/>
            </w:rPr>
            <w:instrText xml:space="preserve"> SECTIONPAGES   \* MERGEFORMAT </w:instrText>
          </w:r>
          <w:r w:rsidR="00500195" w:rsidRPr="00B606BA">
            <w:rPr>
              <w:rFonts w:ascii="Arial" w:hAnsi="Arial" w:cs="Arial"/>
              <w:sz w:val="20"/>
              <w:szCs w:val="20"/>
            </w:rPr>
            <w:fldChar w:fldCharType="separate"/>
          </w:r>
          <w:r w:rsidR="005326B9" w:rsidRPr="005326B9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="00500195" w:rsidRPr="00B606BA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end"/>
          </w:r>
        </w:p>
      </w:tc>
    </w:tr>
  </w:tbl>
  <w:p w14:paraId="6D9A8804" w14:textId="77777777" w:rsidR="00124A73" w:rsidRDefault="00124A73" w:rsidP="00B07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A782F"/>
    <w:multiLevelType w:val="multilevel"/>
    <w:tmpl w:val="10BEA36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B5F48CF"/>
    <w:multiLevelType w:val="multilevel"/>
    <w:tmpl w:val="7AACBCB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2044176C"/>
    <w:multiLevelType w:val="hybridMultilevel"/>
    <w:tmpl w:val="43EAD35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DFD4830"/>
    <w:multiLevelType w:val="multilevel"/>
    <w:tmpl w:val="36DAA7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ECB2F0A"/>
    <w:multiLevelType w:val="multilevel"/>
    <w:tmpl w:val="85187A7C"/>
    <w:lvl w:ilvl="0">
      <w:start w:val="10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53680EE8"/>
    <w:multiLevelType w:val="multilevel"/>
    <w:tmpl w:val="7AACBCB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  <w:b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7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5FE77294"/>
    <w:multiLevelType w:val="multilevel"/>
    <w:tmpl w:val="7AACBCB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60A13AB5"/>
    <w:multiLevelType w:val="hybridMultilevel"/>
    <w:tmpl w:val="374CAD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62F63BFD"/>
    <w:multiLevelType w:val="hybridMultilevel"/>
    <w:tmpl w:val="BC04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09"/>
    <w:rsid w:val="00001009"/>
    <w:rsid w:val="00015238"/>
    <w:rsid w:val="000218A8"/>
    <w:rsid w:val="0003032A"/>
    <w:rsid w:val="0004307B"/>
    <w:rsid w:val="0004508F"/>
    <w:rsid w:val="00046D5A"/>
    <w:rsid w:val="00054D8D"/>
    <w:rsid w:val="000614BA"/>
    <w:rsid w:val="000667D1"/>
    <w:rsid w:val="00073B52"/>
    <w:rsid w:val="00087BE8"/>
    <w:rsid w:val="00094E1A"/>
    <w:rsid w:val="000B1011"/>
    <w:rsid w:val="000C2523"/>
    <w:rsid w:val="000C2703"/>
    <w:rsid w:val="000E72F4"/>
    <w:rsid w:val="000F1C85"/>
    <w:rsid w:val="0010008E"/>
    <w:rsid w:val="0010085C"/>
    <w:rsid w:val="001153CE"/>
    <w:rsid w:val="001235F5"/>
    <w:rsid w:val="00124A73"/>
    <w:rsid w:val="00127149"/>
    <w:rsid w:val="00135627"/>
    <w:rsid w:val="001402CD"/>
    <w:rsid w:val="001524E4"/>
    <w:rsid w:val="00163D28"/>
    <w:rsid w:val="00172AB5"/>
    <w:rsid w:val="001822C9"/>
    <w:rsid w:val="0018531E"/>
    <w:rsid w:val="00194083"/>
    <w:rsid w:val="001A2E28"/>
    <w:rsid w:val="001A40A6"/>
    <w:rsid w:val="001A79B2"/>
    <w:rsid w:val="001C2EBB"/>
    <w:rsid w:val="001D2894"/>
    <w:rsid w:val="001E1521"/>
    <w:rsid w:val="001E2E62"/>
    <w:rsid w:val="001E37EF"/>
    <w:rsid w:val="001F5879"/>
    <w:rsid w:val="0020037D"/>
    <w:rsid w:val="00202C8B"/>
    <w:rsid w:val="0021138F"/>
    <w:rsid w:val="00216963"/>
    <w:rsid w:val="00220134"/>
    <w:rsid w:val="00230F4F"/>
    <w:rsid w:val="00233EB4"/>
    <w:rsid w:val="00235653"/>
    <w:rsid w:val="0023667F"/>
    <w:rsid w:val="00240423"/>
    <w:rsid w:val="00241F11"/>
    <w:rsid w:val="00247F9A"/>
    <w:rsid w:val="00253F75"/>
    <w:rsid w:val="00260939"/>
    <w:rsid w:val="00291781"/>
    <w:rsid w:val="00292671"/>
    <w:rsid w:val="00293AD9"/>
    <w:rsid w:val="00296DD7"/>
    <w:rsid w:val="00297350"/>
    <w:rsid w:val="002B2EC4"/>
    <w:rsid w:val="002C1D9F"/>
    <w:rsid w:val="002E11A2"/>
    <w:rsid w:val="002E5969"/>
    <w:rsid w:val="002F1FB6"/>
    <w:rsid w:val="00306509"/>
    <w:rsid w:val="00312E6E"/>
    <w:rsid w:val="00314E21"/>
    <w:rsid w:val="003217B7"/>
    <w:rsid w:val="00322253"/>
    <w:rsid w:val="00324B0B"/>
    <w:rsid w:val="00337335"/>
    <w:rsid w:val="00340E95"/>
    <w:rsid w:val="003434C2"/>
    <w:rsid w:val="00354486"/>
    <w:rsid w:val="00361C9B"/>
    <w:rsid w:val="00390AB8"/>
    <w:rsid w:val="00394B3F"/>
    <w:rsid w:val="00396AC8"/>
    <w:rsid w:val="003A5D02"/>
    <w:rsid w:val="0040178F"/>
    <w:rsid w:val="00410432"/>
    <w:rsid w:val="004210AA"/>
    <w:rsid w:val="00423F59"/>
    <w:rsid w:val="004247C7"/>
    <w:rsid w:val="0043690E"/>
    <w:rsid w:val="00480D54"/>
    <w:rsid w:val="004869DB"/>
    <w:rsid w:val="00493204"/>
    <w:rsid w:val="004A090D"/>
    <w:rsid w:val="004A3782"/>
    <w:rsid w:val="004A38A4"/>
    <w:rsid w:val="004A3D6D"/>
    <w:rsid w:val="004B04A1"/>
    <w:rsid w:val="004B082E"/>
    <w:rsid w:val="004B276B"/>
    <w:rsid w:val="004C4A04"/>
    <w:rsid w:val="004D3982"/>
    <w:rsid w:val="004E2A65"/>
    <w:rsid w:val="004F5198"/>
    <w:rsid w:val="00500195"/>
    <w:rsid w:val="005008FE"/>
    <w:rsid w:val="00511B13"/>
    <w:rsid w:val="005130E8"/>
    <w:rsid w:val="0052700B"/>
    <w:rsid w:val="005326B9"/>
    <w:rsid w:val="00532C0B"/>
    <w:rsid w:val="00537FD9"/>
    <w:rsid w:val="00547D3A"/>
    <w:rsid w:val="00555D20"/>
    <w:rsid w:val="00561363"/>
    <w:rsid w:val="00581D81"/>
    <w:rsid w:val="005823CB"/>
    <w:rsid w:val="00591699"/>
    <w:rsid w:val="005A22C2"/>
    <w:rsid w:val="005A4DE2"/>
    <w:rsid w:val="005B5595"/>
    <w:rsid w:val="005F0E0D"/>
    <w:rsid w:val="005F1CBC"/>
    <w:rsid w:val="005F34D7"/>
    <w:rsid w:val="00602092"/>
    <w:rsid w:val="0060645E"/>
    <w:rsid w:val="00621010"/>
    <w:rsid w:val="006247E2"/>
    <w:rsid w:val="00626646"/>
    <w:rsid w:val="0063131F"/>
    <w:rsid w:val="00631429"/>
    <w:rsid w:val="00631A67"/>
    <w:rsid w:val="00640A41"/>
    <w:rsid w:val="0064678F"/>
    <w:rsid w:val="00650551"/>
    <w:rsid w:val="00651414"/>
    <w:rsid w:val="00663ED5"/>
    <w:rsid w:val="0066463D"/>
    <w:rsid w:val="00673F78"/>
    <w:rsid w:val="00684F74"/>
    <w:rsid w:val="006B047F"/>
    <w:rsid w:val="006B38E4"/>
    <w:rsid w:val="006D5D8B"/>
    <w:rsid w:val="006D7B49"/>
    <w:rsid w:val="006E7545"/>
    <w:rsid w:val="006F60D0"/>
    <w:rsid w:val="00704EA2"/>
    <w:rsid w:val="00705193"/>
    <w:rsid w:val="007251C5"/>
    <w:rsid w:val="007308C8"/>
    <w:rsid w:val="007464BA"/>
    <w:rsid w:val="00746828"/>
    <w:rsid w:val="00747EAE"/>
    <w:rsid w:val="00761D44"/>
    <w:rsid w:val="00776C11"/>
    <w:rsid w:val="007808DD"/>
    <w:rsid w:val="00783291"/>
    <w:rsid w:val="007C0B3D"/>
    <w:rsid w:val="007D46ED"/>
    <w:rsid w:val="007E6CDC"/>
    <w:rsid w:val="007E722D"/>
    <w:rsid w:val="00800868"/>
    <w:rsid w:val="00801EEE"/>
    <w:rsid w:val="008100F6"/>
    <w:rsid w:val="00813772"/>
    <w:rsid w:val="0081757B"/>
    <w:rsid w:val="00837D76"/>
    <w:rsid w:val="008671B1"/>
    <w:rsid w:val="00876272"/>
    <w:rsid w:val="00891481"/>
    <w:rsid w:val="00892319"/>
    <w:rsid w:val="008A4F62"/>
    <w:rsid w:val="008C072B"/>
    <w:rsid w:val="008E51BB"/>
    <w:rsid w:val="0090223C"/>
    <w:rsid w:val="0091504A"/>
    <w:rsid w:val="00926462"/>
    <w:rsid w:val="009310D8"/>
    <w:rsid w:val="0093672A"/>
    <w:rsid w:val="009377B5"/>
    <w:rsid w:val="00941C3B"/>
    <w:rsid w:val="00966E41"/>
    <w:rsid w:val="009811F7"/>
    <w:rsid w:val="00986CF4"/>
    <w:rsid w:val="0099182B"/>
    <w:rsid w:val="0099575E"/>
    <w:rsid w:val="00997D44"/>
    <w:rsid w:val="009B36B0"/>
    <w:rsid w:val="009B463D"/>
    <w:rsid w:val="009C7D3A"/>
    <w:rsid w:val="009E792A"/>
    <w:rsid w:val="00A13700"/>
    <w:rsid w:val="00A15790"/>
    <w:rsid w:val="00A1613C"/>
    <w:rsid w:val="00A22C57"/>
    <w:rsid w:val="00A32B1C"/>
    <w:rsid w:val="00A34FE0"/>
    <w:rsid w:val="00A3604D"/>
    <w:rsid w:val="00A36D07"/>
    <w:rsid w:val="00A370B2"/>
    <w:rsid w:val="00A4591A"/>
    <w:rsid w:val="00A52773"/>
    <w:rsid w:val="00A62977"/>
    <w:rsid w:val="00AA00DB"/>
    <w:rsid w:val="00AA0841"/>
    <w:rsid w:val="00AA5CF0"/>
    <w:rsid w:val="00AB06CF"/>
    <w:rsid w:val="00AB3D68"/>
    <w:rsid w:val="00AB4F52"/>
    <w:rsid w:val="00AE4E14"/>
    <w:rsid w:val="00AF4EFE"/>
    <w:rsid w:val="00B050C8"/>
    <w:rsid w:val="00B0597B"/>
    <w:rsid w:val="00B07E95"/>
    <w:rsid w:val="00B1545C"/>
    <w:rsid w:val="00B23E2B"/>
    <w:rsid w:val="00B261DD"/>
    <w:rsid w:val="00B26A91"/>
    <w:rsid w:val="00B34EE5"/>
    <w:rsid w:val="00B502AB"/>
    <w:rsid w:val="00B606BA"/>
    <w:rsid w:val="00B6449D"/>
    <w:rsid w:val="00B67BC6"/>
    <w:rsid w:val="00B75F21"/>
    <w:rsid w:val="00B934F9"/>
    <w:rsid w:val="00BA51D8"/>
    <w:rsid w:val="00BC3C22"/>
    <w:rsid w:val="00BD19C4"/>
    <w:rsid w:val="00BE73CA"/>
    <w:rsid w:val="00C01465"/>
    <w:rsid w:val="00C12495"/>
    <w:rsid w:val="00C17F95"/>
    <w:rsid w:val="00C35D26"/>
    <w:rsid w:val="00C8776F"/>
    <w:rsid w:val="00C87901"/>
    <w:rsid w:val="00C90C95"/>
    <w:rsid w:val="00C92BE4"/>
    <w:rsid w:val="00CA0C81"/>
    <w:rsid w:val="00CB6FF8"/>
    <w:rsid w:val="00CC3973"/>
    <w:rsid w:val="00CD41E6"/>
    <w:rsid w:val="00CE1755"/>
    <w:rsid w:val="00D14F33"/>
    <w:rsid w:val="00D31DE5"/>
    <w:rsid w:val="00D452D9"/>
    <w:rsid w:val="00D608E5"/>
    <w:rsid w:val="00D762D2"/>
    <w:rsid w:val="00D7795D"/>
    <w:rsid w:val="00D779C9"/>
    <w:rsid w:val="00D932A6"/>
    <w:rsid w:val="00DA4040"/>
    <w:rsid w:val="00DB147D"/>
    <w:rsid w:val="00DC41F9"/>
    <w:rsid w:val="00DC6F20"/>
    <w:rsid w:val="00DD04F2"/>
    <w:rsid w:val="00DE3676"/>
    <w:rsid w:val="00DE6F30"/>
    <w:rsid w:val="00DF076F"/>
    <w:rsid w:val="00E00F71"/>
    <w:rsid w:val="00E065CD"/>
    <w:rsid w:val="00E11D77"/>
    <w:rsid w:val="00E23B87"/>
    <w:rsid w:val="00E27723"/>
    <w:rsid w:val="00E45B70"/>
    <w:rsid w:val="00E565AE"/>
    <w:rsid w:val="00E604B0"/>
    <w:rsid w:val="00E60590"/>
    <w:rsid w:val="00E62BE8"/>
    <w:rsid w:val="00E661AB"/>
    <w:rsid w:val="00E70F75"/>
    <w:rsid w:val="00E7447F"/>
    <w:rsid w:val="00E764D7"/>
    <w:rsid w:val="00EB012A"/>
    <w:rsid w:val="00EB67BA"/>
    <w:rsid w:val="00ED7AB1"/>
    <w:rsid w:val="00EF549F"/>
    <w:rsid w:val="00F20441"/>
    <w:rsid w:val="00F235CC"/>
    <w:rsid w:val="00F33D88"/>
    <w:rsid w:val="00F5327E"/>
    <w:rsid w:val="00F53968"/>
    <w:rsid w:val="00F67232"/>
    <w:rsid w:val="00F73D41"/>
    <w:rsid w:val="00F75598"/>
    <w:rsid w:val="00F83A16"/>
    <w:rsid w:val="00F944E1"/>
    <w:rsid w:val="00F94C45"/>
    <w:rsid w:val="00FA465E"/>
    <w:rsid w:val="00FA6C08"/>
    <w:rsid w:val="00FA6E5F"/>
    <w:rsid w:val="00FA7DC7"/>
    <w:rsid w:val="00FB16EB"/>
    <w:rsid w:val="00FB354D"/>
    <w:rsid w:val="00FC210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A181F9F"/>
  <w15:docId w15:val="{9F60624C-C099-45FA-8D17-E0EC4758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B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16EB"/>
    <w:pPr>
      <w:keepNext/>
      <w:outlineLvl w:val="0"/>
    </w:pPr>
    <w:rPr>
      <w:rFonts w:ascii="Georgia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B16E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07E9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B16EB"/>
    <w:rPr>
      <w:rFonts w:ascii="Georgia" w:hAnsi="Georgia"/>
      <w:b/>
      <w:sz w:val="28"/>
    </w:rPr>
  </w:style>
  <w:style w:type="character" w:customStyle="1" w:styleId="Heading2Char">
    <w:name w:val="Heading 2 Char"/>
    <w:basedOn w:val="DefaultParagraphFont"/>
    <w:link w:val="Heading2"/>
    <w:rsid w:val="00FB16E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03215-6937-44F7-BC99-9A523564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11</TotalTime>
  <Pages>1</Pages>
  <Words>266</Words>
  <Characters>1520</Characters>
  <Application>Microsoft Office Word</Application>
  <DocSecurity>4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Generic Document Template used for all procedures</vt:lpstr>
      <vt:lpstr>Generic Document Template used for all procedures</vt:lpstr>
    </vt:vector>
  </TitlesOfParts>
  <Company>Quintiles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subject/>
  <dc:creator>Quintiles</dc:creator>
  <cp:keywords/>
  <dc:description/>
  <cp:lastModifiedBy>Murugan, Chendur</cp:lastModifiedBy>
  <cp:revision>2</cp:revision>
  <cp:lastPrinted>2019-05-17T19:20:00Z</cp:lastPrinted>
  <dcterms:created xsi:type="dcterms:W3CDTF">2021-07-01T07:27:00Z</dcterms:created>
  <dcterms:modified xsi:type="dcterms:W3CDTF">2021-07-01T07:27:00Z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